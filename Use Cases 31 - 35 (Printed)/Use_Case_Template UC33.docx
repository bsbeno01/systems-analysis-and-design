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A14D" w14:textId="2DE96FC6" w:rsidR="008F3F9A" w:rsidRDefault="000477B7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0558">
        <w:t>&lt;</w:t>
      </w:r>
      <w:r w:rsidR="00C9584B">
        <w:t>Silver Soul</w:t>
      </w:r>
      <w:r w:rsidR="00CA0558">
        <w:t>&gt;</w:t>
      </w:r>
      <w:r>
        <w:fldChar w:fldCharType="end"/>
      </w:r>
    </w:p>
    <w:p w14:paraId="2F09F50B" w14:textId="6B9887EE" w:rsidR="008F3F9A" w:rsidRDefault="000477B7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>Use Case Specification: &lt;</w:t>
      </w:r>
      <w:r w:rsidR="00810315">
        <w:t xml:space="preserve">Remove Item </w:t>
      </w:r>
      <w:proofErr w:type="gramStart"/>
      <w:r w:rsidR="00810315">
        <w:t>From</w:t>
      </w:r>
      <w:proofErr w:type="gramEnd"/>
      <w:r w:rsidR="00810315">
        <w:t xml:space="preserve"> Cart</w:t>
      </w:r>
      <w:r w:rsidR="00CA0558">
        <w:t>&gt;</w:t>
      </w:r>
      <w:r>
        <w:fldChar w:fldCharType="end"/>
      </w:r>
    </w:p>
    <w:p w14:paraId="2C0A7A65" w14:textId="77777777" w:rsidR="008F3F9A" w:rsidRDefault="008F3F9A">
      <w:pPr>
        <w:pStyle w:val="Title"/>
        <w:jc w:val="right"/>
      </w:pPr>
    </w:p>
    <w:p w14:paraId="29062E8A" w14:textId="77777777" w:rsidR="008F3F9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34204C" w14:textId="77777777" w:rsidR="008F3F9A" w:rsidRDefault="008F3F9A"/>
    <w:p w14:paraId="6ED1A8E8" w14:textId="77777777" w:rsidR="008F3F9A" w:rsidRDefault="008F3F9A"/>
    <w:p w14:paraId="7C49C3A3" w14:textId="77777777" w:rsidR="008F3F9A" w:rsidRDefault="008F3F9A">
      <w:pPr>
        <w:pStyle w:val="BodyText"/>
      </w:pPr>
    </w:p>
    <w:p w14:paraId="34E3520E" w14:textId="77777777" w:rsidR="008F3F9A" w:rsidRDefault="008F3F9A">
      <w:pPr>
        <w:pStyle w:val="BodyText"/>
      </w:pPr>
    </w:p>
    <w:p w14:paraId="0FCFB715" w14:textId="77777777" w:rsidR="008F3F9A" w:rsidRDefault="008F3F9A">
      <w:pPr>
        <w:sectPr w:rsidR="008F3F9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EAF6BDC" w14:textId="77777777" w:rsidR="008F3F9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3F9A" w14:paraId="036B7F59" w14:textId="77777777">
        <w:tc>
          <w:tcPr>
            <w:tcW w:w="2304" w:type="dxa"/>
          </w:tcPr>
          <w:p w14:paraId="1AC9987D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2EBA46A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0F486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5985B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F3F9A" w14:paraId="36FFA1DC" w14:textId="77777777">
        <w:tc>
          <w:tcPr>
            <w:tcW w:w="2304" w:type="dxa"/>
          </w:tcPr>
          <w:p w14:paraId="4E011FD8" w14:textId="70818C51" w:rsidR="008F3F9A" w:rsidRDefault="00AE19B8">
            <w:pPr>
              <w:pStyle w:val="Tabletext"/>
            </w:pPr>
            <w:r>
              <w:t>&lt;</w:t>
            </w:r>
            <w:r w:rsidR="00C9584B">
              <w:t>24</w:t>
            </w:r>
            <w:r>
              <w:t>/</w:t>
            </w:r>
            <w:r w:rsidR="00C9584B">
              <w:t>10</w:t>
            </w:r>
            <w:r>
              <w:t>/</w:t>
            </w:r>
            <w:r w:rsidR="0038359D">
              <w:t>18&gt;</w:t>
            </w:r>
          </w:p>
        </w:tc>
        <w:tc>
          <w:tcPr>
            <w:tcW w:w="1152" w:type="dxa"/>
          </w:tcPr>
          <w:p w14:paraId="1C2F893F" w14:textId="1A752BDB" w:rsidR="008F3F9A" w:rsidRDefault="00AE19B8">
            <w:pPr>
              <w:pStyle w:val="Tabletext"/>
            </w:pPr>
            <w:r>
              <w:t>&lt;</w:t>
            </w:r>
            <w:r w:rsidR="00C9584B">
              <w:t>1</w:t>
            </w:r>
            <w:r>
              <w:t>.</w:t>
            </w:r>
            <w:r w:rsidR="00C9584B">
              <w:t>0</w:t>
            </w:r>
            <w:r>
              <w:t>&gt;</w:t>
            </w:r>
          </w:p>
        </w:tc>
        <w:tc>
          <w:tcPr>
            <w:tcW w:w="3744" w:type="dxa"/>
          </w:tcPr>
          <w:p w14:paraId="66B0FF50" w14:textId="6E7D1031" w:rsidR="008F3F9A" w:rsidRDefault="00AE19B8">
            <w:pPr>
              <w:pStyle w:val="Tabletext"/>
            </w:pPr>
            <w:r>
              <w:t>&lt;</w:t>
            </w:r>
            <w:r w:rsidR="00C9584B">
              <w:t>First Edit</w:t>
            </w:r>
            <w:r>
              <w:t>&gt;</w:t>
            </w:r>
          </w:p>
        </w:tc>
        <w:tc>
          <w:tcPr>
            <w:tcW w:w="2304" w:type="dxa"/>
          </w:tcPr>
          <w:p w14:paraId="2F3FA091" w14:textId="43F8031C" w:rsidR="008F3F9A" w:rsidRDefault="00AE19B8">
            <w:pPr>
              <w:pStyle w:val="Tabletext"/>
            </w:pPr>
            <w:r>
              <w:t>&lt;</w:t>
            </w:r>
            <w:r w:rsidR="00C9584B">
              <w:t>Alex Mattingly</w:t>
            </w:r>
            <w:r>
              <w:t>&gt;</w:t>
            </w:r>
          </w:p>
        </w:tc>
      </w:tr>
      <w:tr w:rsidR="008F3F9A" w14:paraId="5AE7EFA7" w14:textId="77777777">
        <w:tc>
          <w:tcPr>
            <w:tcW w:w="2304" w:type="dxa"/>
          </w:tcPr>
          <w:p w14:paraId="07F13DD5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4CDDBDBD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71C4DFB0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28C64F96" w14:textId="77777777" w:rsidR="008F3F9A" w:rsidRDefault="008F3F9A">
            <w:pPr>
              <w:pStyle w:val="Tabletext"/>
            </w:pPr>
          </w:p>
        </w:tc>
      </w:tr>
      <w:tr w:rsidR="008F3F9A" w14:paraId="1E189443" w14:textId="77777777">
        <w:tc>
          <w:tcPr>
            <w:tcW w:w="2304" w:type="dxa"/>
          </w:tcPr>
          <w:p w14:paraId="0EE1C26C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5EC5A2B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574BC82F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114BA57E" w14:textId="77777777" w:rsidR="008F3F9A" w:rsidRDefault="008F3F9A">
            <w:pPr>
              <w:pStyle w:val="Tabletext"/>
            </w:pPr>
          </w:p>
        </w:tc>
      </w:tr>
      <w:tr w:rsidR="008F3F9A" w14:paraId="1EDA1DC3" w14:textId="77777777">
        <w:tc>
          <w:tcPr>
            <w:tcW w:w="2304" w:type="dxa"/>
          </w:tcPr>
          <w:p w14:paraId="2FFC9EBD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9628EAE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250870C5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4FDAFAF3" w14:textId="77777777" w:rsidR="008F3F9A" w:rsidRDefault="008F3F9A">
            <w:pPr>
              <w:pStyle w:val="Tabletext"/>
            </w:pPr>
          </w:p>
        </w:tc>
      </w:tr>
    </w:tbl>
    <w:p w14:paraId="30B48161" w14:textId="77777777" w:rsidR="008F3F9A" w:rsidRDefault="008F3F9A"/>
    <w:p w14:paraId="17D44147" w14:textId="77777777" w:rsidR="008F3F9A" w:rsidRDefault="00AE19B8">
      <w:pPr>
        <w:pStyle w:val="Title"/>
      </w:pPr>
      <w:r>
        <w:br w:type="page"/>
      </w:r>
      <w:r>
        <w:lastRenderedPageBreak/>
        <w:t>Table of Contents</w:t>
      </w:r>
    </w:p>
    <w:p w14:paraId="44D90EDE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61C3ED4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4A31F3D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0F220EE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E62605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F4D8CAB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D1A69E4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95D2DA4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6ACAFF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9E66F57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84A3EB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353B6DC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9AF65B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CE9D221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2F2A5C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978D440" w14:textId="77777777" w:rsidR="008F3F9A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A0558">
          <w:t>Use Case Specification: &lt;Use-Case Name&gt;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04F95AA6" w14:textId="7A11420F" w:rsidR="000F671D" w:rsidRDefault="00910C9F">
      <w:pPr>
        <w:pStyle w:val="Heading2"/>
      </w:pPr>
      <w:bookmarkStart w:id="2" w:name="_Toc423410238"/>
      <w:bookmarkStart w:id="3" w:name="_Toc425054504"/>
      <w:bookmarkStart w:id="4" w:name="_Toc494515305"/>
      <w:r>
        <w:t xml:space="preserve">Remove Item </w:t>
      </w:r>
      <w:proofErr w:type="gramStart"/>
      <w:r>
        <w:t>From</w:t>
      </w:r>
      <w:proofErr w:type="gramEnd"/>
      <w:r>
        <w:t xml:space="preserve"> Cart </w:t>
      </w:r>
      <w:r w:rsidR="000F671D">
        <w:t>Use Case</w:t>
      </w:r>
    </w:p>
    <w:p w14:paraId="1E821446" w14:textId="7FD40CBB" w:rsidR="008F3F9A" w:rsidRDefault="00AE19B8">
      <w:pPr>
        <w:pStyle w:val="Heading2"/>
      </w:pPr>
      <w:r>
        <w:t>Brief Description</w:t>
      </w:r>
      <w:bookmarkEnd w:id="2"/>
      <w:bookmarkEnd w:id="3"/>
      <w:bookmarkEnd w:id="4"/>
    </w:p>
    <w:p w14:paraId="42738D4E" w14:textId="27BC3524" w:rsidR="00354970" w:rsidRPr="00354970" w:rsidRDefault="00354970" w:rsidP="00354970">
      <w:pPr>
        <w:ind w:left="720"/>
      </w:pPr>
      <w:r>
        <w:t xml:space="preserve">This use case defines the actions involved when </w:t>
      </w:r>
      <w:r w:rsidR="00910C9F">
        <w:t>a customer removes an item from their cart.</w:t>
      </w:r>
    </w:p>
    <w:p w14:paraId="4D345EDC" w14:textId="1136DB05" w:rsidR="008F3F9A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14:paraId="6D27F3B6" w14:textId="77777777" w:rsidR="008F3F9A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14:paraId="51590B93" w14:textId="4A1DA210" w:rsidR="00276503" w:rsidRDefault="00276503" w:rsidP="00276503">
      <w:pPr>
        <w:pStyle w:val="BodyText"/>
        <w:numPr>
          <w:ilvl w:val="0"/>
          <w:numId w:val="24"/>
        </w:numPr>
      </w:pPr>
      <w:r>
        <w:t>Customer</w:t>
      </w:r>
      <w:r w:rsidR="000F671D">
        <w:t xml:space="preserve"> </w:t>
      </w:r>
      <w:r>
        <w:t xml:space="preserve">clicks on “View Cart” button on sweet </w:t>
      </w:r>
      <w:proofErr w:type="spellStart"/>
      <w:r>
        <w:t>karoline’s</w:t>
      </w:r>
      <w:proofErr w:type="spellEnd"/>
      <w:r>
        <w:t xml:space="preserve"> webpage.</w:t>
      </w:r>
    </w:p>
    <w:p w14:paraId="5C13036A" w14:textId="74EE2B8A" w:rsidR="00276503" w:rsidRDefault="00276503" w:rsidP="003870EE">
      <w:pPr>
        <w:pStyle w:val="BodyText"/>
        <w:numPr>
          <w:ilvl w:val="0"/>
          <w:numId w:val="24"/>
        </w:numPr>
      </w:pPr>
      <w:r>
        <w:t>The cart page loads.</w:t>
      </w:r>
    </w:p>
    <w:p w14:paraId="70095653" w14:textId="461A74A5" w:rsidR="00276503" w:rsidRDefault="00276503" w:rsidP="003870EE">
      <w:pPr>
        <w:pStyle w:val="BodyText"/>
        <w:numPr>
          <w:ilvl w:val="0"/>
          <w:numId w:val="24"/>
        </w:numPr>
      </w:pPr>
      <w:r>
        <w:t>Customer chooses an item to remove.</w:t>
      </w:r>
    </w:p>
    <w:p w14:paraId="7FF9BA40" w14:textId="2188AC78" w:rsidR="00276503" w:rsidRDefault="00276503" w:rsidP="003870EE">
      <w:pPr>
        <w:pStyle w:val="BodyText"/>
        <w:numPr>
          <w:ilvl w:val="0"/>
          <w:numId w:val="24"/>
        </w:numPr>
      </w:pPr>
      <w:r>
        <w:t>Customer clicks on “Remove Item” icon.</w:t>
      </w:r>
    </w:p>
    <w:p w14:paraId="134D4D77" w14:textId="34224E1F" w:rsidR="00276503" w:rsidRDefault="00276503" w:rsidP="003870EE">
      <w:pPr>
        <w:pStyle w:val="BodyText"/>
        <w:numPr>
          <w:ilvl w:val="0"/>
          <w:numId w:val="24"/>
        </w:numPr>
      </w:pPr>
      <w:r>
        <w:t xml:space="preserve">Item is removed from the customers cart. </w:t>
      </w:r>
    </w:p>
    <w:p w14:paraId="231BD7CD" w14:textId="59575198" w:rsidR="00276503" w:rsidRDefault="00276503" w:rsidP="003870EE">
      <w:pPr>
        <w:pStyle w:val="BodyText"/>
        <w:numPr>
          <w:ilvl w:val="0"/>
          <w:numId w:val="24"/>
        </w:numPr>
      </w:pPr>
      <w:r>
        <w:t>Cart page is loaded and updated.</w:t>
      </w:r>
    </w:p>
    <w:p w14:paraId="33B8B495" w14:textId="77777777" w:rsidR="008F3F9A" w:rsidRDefault="008F3F9A"/>
    <w:p w14:paraId="4FF47D23" w14:textId="0BF6D2B1" w:rsidR="008F3F9A" w:rsidRDefault="00AE19B8">
      <w:pPr>
        <w:pStyle w:val="Heading1"/>
        <w:widowControl/>
      </w:pPr>
      <w:bookmarkStart w:id="11" w:name="_Toc423410253"/>
      <w:bookmarkStart w:id="12" w:name="_Toc425054512"/>
      <w:bookmarkStart w:id="13" w:name="_Toc494515313"/>
      <w:r>
        <w:t>Pre-conditions</w:t>
      </w:r>
      <w:bookmarkEnd w:id="11"/>
      <w:bookmarkEnd w:id="12"/>
      <w:bookmarkEnd w:id="13"/>
    </w:p>
    <w:p w14:paraId="2C3042FD" w14:textId="75BB0A15" w:rsidR="008F3F9A" w:rsidRDefault="00AE19B8">
      <w:pPr>
        <w:pStyle w:val="Heading2"/>
        <w:widowControl/>
      </w:pPr>
      <w:bookmarkStart w:id="14" w:name="_Toc423410254"/>
      <w:bookmarkStart w:id="15" w:name="_Toc425054513"/>
      <w:bookmarkStart w:id="16" w:name="_Toc494515314"/>
      <w:r>
        <w:t>&lt; Pre-condition One &gt;</w:t>
      </w:r>
      <w:bookmarkEnd w:id="14"/>
      <w:bookmarkEnd w:id="15"/>
      <w:bookmarkEnd w:id="16"/>
    </w:p>
    <w:p w14:paraId="0149383A" w14:textId="743ADB7B" w:rsidR="00E83AD3" w:rsidRDefault="00E83AD3" w:rsidP="00E83AD3">
      <w:pPr>
        <w:ind w:left="720"/>
      </w:pPr>
      <w:r>
        <w:t>The cart must be accessible to the customer.</w:t>
      </w:r>
    </w:p>
    <w:p w14:paraId="3785A53C" w14:textId="3ECDE481" w:rsidR="00E83AD3" w:rsidRDefault="00E83AD3" w:rsidP="00E83AD3">
      <w:pPr>
        <w:pStyle w:val="Heading2"/>
        <w:widowControl/>
      </w:pPr>
      <w:r>
        <w:t xml:space="preserve">&lt; Pre-condition </w:t>
      </w:r>
      <w:r>
        <w:t xml:space="preserve">Two </w:t>
      </w:r>
      <w:r>
        <w:t>&gt;</w:t>
      </w:r>
    </w:p>
    <w:p w14:paraId="7BC3F417" w14:textId="6F5A29B0" w:rsidR="00E83AD3" w:rsidRPr="00E83AD3" w:rsidRDefault="00E83AD3" w:rsidP="00E83AD3">
      <w:pPr>
        <w:ind w:left="720"/>
      </w:pPr>
      <w:r>
        <w:t>The customer must have one or more items in their cart before removing an item.</w:t>
      </w:r>
    </w:p>
    <w:p w14:paraId="1102E7DC" w14:textId="77777777" w:rsidR="00E83AD3" w:rsidRPr="00E83AD3" w:rsidRDefault="00E83AD3" w:rsidP="00E83AD3">
      <w:pPr>
        <w:ind w:left="720"/>
      </w:pPr>
    </w:p>
    <w:p w14:paraId="5286BD26" w14:textId="77777777" w:rsidR="008F3F9A" w:rsidRDefault="00AE19B8">
      <w:pPr>
        <w:pStyle w:val="Heading1"/>
        <w:widowControl/>
      </w:pPr>
      <w:bookmarkStart w:id="17" w:name="_Toc423410255"/>
      <w:bookmarkStart w:id="18" w:name="_Toc425054514"/>
      <w:bookmarkStart w:id="19" w:name="_Toc494515315"/>
      <w:r>
        <w:t>Post-conditions</w:t>
      </w:r>
      <w:bookmarkEnd w:id="17"/>
      <w:bookmarkEnd w:id="18"/>
      <w:bookmarkEnd w:id="19"/>
    </w:p>
    <w:p w14:paraId="7BC2F97F" w14:textId="7CF59651" w:rsidR="008F3F9A" w:rsidRDefault="00AE19B8">
      <w:pPr>
        <w:pStyle w:val="Heading2"/>
        <w:widowControl/>
      </w:pPr>
      <w:bookmarkStart w:id="20" w:name="_Toc423410256"/>
      <w:bookmarkStart w:id="21" w:name="_Toc425054515"/>
      <w:bookmarkStart w:id="22" w:name="_Toc494515316"/>
      <w:r>
        <w:t>&lt; Post-condition One &gt;</w:t>
      </w:r>
      <w:bookmarkEnd w:id="20"/>
      <w:bookmarkEnd w:id="21"/>
      <w:bookmarkEnd w:id="22"/>
    </w:p>
    <w:p w14:paraId="74949A5B" w14:textId="10BFCF19" w:rsidR="00744D84" w:rsidRPr="00744D84" w:rsidRDefault="00744D84" w:rsidP="00744D84">
      <w:pPr>
        <w:ind w:left="720"/>
      </w:pPr>
      <w:r>
        <w:t>The correct item must be removed from the customers cart.</w:t>
      </w:r>
    </w:p>
    <w:p w14:paraId="01EA6EBB" w14:textId="77777777" w:rsidR="008F3F9A" w:rsidRDefault="00AE19B8">
      <w:pPr>
        <w:pStyle w:val="Heading1"/>
      </w:pPr>
      <w:bookmarkStart w:id="23" w:name="_Toc494515317"/>
      <w:r>
        <w:t>Extension Points</w:t>
      </w:r>
      <w:bookmarkEnd w:id="23"/>
    </w:p>
    <w:p w14:paraId="2CC08882" w14:textId="3DDDA22B" w:rsidR="008F3F9A" w:rsidRDefault="00AE19B8">
      <w:pPr>
        <w:pStyle w:val="Heading2"/>
      </w:pPr>
      <w:bookmarkStart w:id="24" w:name="_Toc494515318"/>
      <w:r>
        <w:t>&lt;Name of Extension Point&gt;</w:t>
      </w:r>
      <w:bookmarkEnd w:id="24"/>
    </w:p>
    <w:p w14:paraId="7AA31C04" w14:textId="76864FA2" w:rsidR="00744D84" w:rsidRPr="00744D84" w:rsidRDefault="00744D84" w:rsidP="00744D84">
      <w:pPr>
        <w:ind w:left="720"/>
      </w:pPr>
      <w:r>
        <w:t>The cart is updated.</w:t>
      </w:r>
      <w:bookmarkStart w:id="25" w:name="_GoBack"/>
      <w:bookmarkEnd w:id="25"/>
    </w:p>
    <w:p w14:paraId="7141A5C3" w14:textId="06CB3C86" w:rsidR="00CA0558" w:rsidRPr="00CE714C" w:rsidRDefault="00CA0558" w:rsidP="00CE714C">
      <w:pPr>
        <w:pStyle w:val="InfoBlue"/>
        <w:rPr>
          <w:i w:val="0"/>
        </w:rPr>
      </w:pPr>
    </w:p>
    <w:sectPr w:rsidR="00CA0558" w:rsidRPr="00CE714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C1EFA" w14:textId="77777777" w:rsidR="0099797A" w:rsidRDefault="0099797A">
      <w:pPr>
        <w:spacing w:line="240" w:lineRule="auto"/>
      </w:pPr>
      <w:r>
        <w:separator/>
      </w:r>
    </w:p>
  </w:endnote>
  <w:endnote w:type="continuationSeparator" w:id="0">
    <w:p w14:paraId="1F7CCD9A" w14:textId="77777777" w:rsidR="0099797A" w:rsidRDefault="00997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3F9A" w14:paraId="42D652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3B5C5" w14:textId="77777777" w:rsidR="008F3F9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10270" w14:textId="37828A89" w:rsidR="008F3F9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6C4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E73B2E" w14:textId="77777777" w:rsidR="008F3F9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31EE387" w14:textId="77777777" w:rsidR="008F3F9A" w:rsidRDefault="008F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29B28" w14:textId="77777777" w:rsidR="0099797A" w:rsidRDefault="0099797A">
      <w:pPr>
        <w:spacing w:line="240" w:lineRule="auto"/>
      </w:pPr>
      <w:r>
        <w:separator/>
      </w:r>
    </w:p>
  </w:footnote>
  <w:footnote w:type="continuationSeparator" w:id="0">
    <w:p w14:paraId="43BD7216" w14:textId="77777777" w:rsidR="0099797A" w:rsidRDefault="009979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AD583" w14:textId="77777777" w:rsidR="008F3F9A" w:rsidRDefault="008F3F9A">
    <w:pPr>
      <w:rPr>
        <w:sz w:val="24"/>
      </w:rPr>
    </w:pPr>
  </w:p>
  <w:p w14:paraId="4D5DD2B0" w14:textId="77777777" w:rsidR="008F3F9A" w:rsidRDefault="008F3F9A">
    <w:pPr>
      <w:pBdr>
        <w:top w:val="single" w:sz="6" w:space="1" w:color="auto"/>
      </w:pBdr>
      <w:rPr>
        <w:sz w:val="24"/>
      </w:rPr>
    </w:pPr>
  </w:p>
  <w:p w14:paraId="23688A72" w14:textId="1F4AC9B2" w:rsidR="008F3F9A" w:rsidRDefault="000477B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A0558">
      <w:rPr>
        <w:rFonts w:ascii="Arial" w:hAnsi="Arial"/>
        <w:b/>
        <w:sz w:val="36"/>
      </w:rPr>
      <w:t>&lt;</w:t>
    </w:r>
    <w:r w:rsidR="00C9584B">
      <w:rPr>
        <w:rFonts w:ascii="Arial" w:hAnsi="Arial"/>
        <w:b/>
        <w:sz w:val="36"/>
      </w:rPr>
      <w:t>Sweet Karoline's Cakes</w:t>
    </w:r>
    <w:r w:rsidR="00CA0558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C940F74" w14:textId="77777777" w:rsidR="008F3F9A" w:rsidRDefault="008F3F9A">
    <w:pPr>
      <w:pBdr>
        <w:bottom w:val="single" w:sz="6" w:space="1" w:color="auto"/>
      </w:pBdr>
      <w:jc w:val="right"/>
      <w:rPr>
        <w:sz w:val="24"/>
      </w:rPr>
    </w:pPr>
  </w:p>
  <w:p w14:paraId="5721BF63" w14:textId="77777777" w:rsidR="008F3F9A" w:rsidRDefault="008F3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9A" w14:paraId="674C04D4" w14:textId="77777777">
      <w:tc>
        <w:tcPr>
          <w:tcW w:w="6379" w:type="dxa"/>
        </w:tcPr>
        <w:p w14:paraId="67FD94BE" w14:textId="5A37F450" w:rsidR="008F3F9A" w:rsidRDefault="000477B7">
          <w:fldSimple w:instr="subject  \* Mergeformat ">
            <w:r w:rsidR="00CA0558">
              <w:t>&lt;</w:t>
            </w:r>
            <w:r w:rsidR="00C9584B">
              <w:t>Silver Soul</w:t>
            </w:r>
            <w:r w:rsidR="00CA0558">
              <w:t>&gt;</w:t>
            </w:r>
          </w:fldSimple>
        </w:p>
      </w:tc>
      <w:tc>
        <w:tcPr>
          <w:tcW w:w="3179" w:type="dxa"/>
        </w:tcPr>
        <w:p w14:paraId="06402EB2" w14:textId="77777777" w:rsidR="008F3F9A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F3F9A" w14:paraId="41C56B77" w14:textId="77777777">
      <w:tc>
        <w:tcPr>
          <w:tcW w:w="6379" w:type="dxa"/>
        </w:tcPr>
        <w:p w14:paraId="6A62329F" w14:textId="7DAAF10A" w:rsidR="008F3F9A" w:rsidRDefault="000477B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Case Specification: &lt;</w:t>
          </w:r>
          <w:r w:rsidR="00910C9F">
            <w:t xml:space="preserve">Remove Item </w:t>
          </w:r>
          <w:proofErr w:type="gramStart"/>
          <w:r w:rsidR="00910C9F">
            <w:t>From</w:t>
          </w:r>
          <w:proofErr w:type="gramEnd"/>
          <w:r w:rsidR="00910C9F">
            <w:t xml:space="preserve"> Cart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543CF665" w14:textId="4C2C5B4E" w:rsidR="008F3F9A" w:rsidRDefault="00AE19B8">
          <w:r>
            <w:t xml:space="preserve">  Date:  &lt;</w:t>
          </w:r>
          <w:r w:rsidR="00C9584B">
            <w:t>24</w:t>
          </w:r>
          <w:r>
            <w:t>/</w:t>
          </w:r>
          <w:r w:rsidR="00C9584B">
            <w:t>October</w:t>
          </w:r>
          <w:r>
            <w:t>/</w:t>
          </w:r>
          <w:r w:rsidR="00C9584B">
            <w:t>18</w:t>
          </w:r>
          <w:r>
            <w:t>&gt;</w:t>
          </w:r>
        </w:p>
      </w:tc>
    </w:tr>
    <w:tr w:rsidR="008F3F9A" w14:paraId="3B4084F2" w14:textId="77777777">
      <w:tc>
        <w:tcPr>
          <w:tcW w:w="9558" w:type="dxa"/>
          <w:gridSpan w:val="2"/>
        </w:tcPr>
        <w:p w14:paraId="4DB887DA" w14:textId="77777777" w:rsidR="008F3F9A" w:rsidRDefault="00AE19B8">
          <w:r>
            <w:t>&lt;document identifier&gt;</w:t>
          </w:r>
        </w:p>
      </w:tc>
    </w:tr>
  </w:tbl>
  <w:p w14:paraId="35390E15" w14:textId="77777777" w:rsidR="008F3F9A" w:rsidRDefault="008F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17B2D"/>
    <w:multiLevelType w:val="hybridMultilevel"/>
    <w:tmpl w:val="5E6CC8EE"/>
    <w:lvl w:ilvl="0" w:tplc="9D623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193ED3"/>
    <w:multiLevelType w:val="multilevel"/>
    <w:tmpl w:val="DA161C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3CA2D0F"/>
    <w:multiLevelType w:val="hybridMultilevel"/>
    <w:tmpl w:val="A7E8DD5E"/>
    <w:lvl w:ilvl="0" w:tplc="D170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3"/>
  </w:num>
  <w:num w:numId="12">
    <w:abstractNumId w:val="11"/>
  </w:num>
  <w:num w:numId="13">
    <w:abstractNumId w:val="20"/>
  </w:num>
  <w:num w:numId="14">
    <w:abstractNumId w:val="10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9"/>
  </w:num>
  <w:num w:numId="21">
    <w:abstractNumId w:val="18"/>
  </w:num>
  <w:num w:numId="22">
    <w:abstractNumId w:val="7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9B8"/>
    <w:rsid w:val="000324B9"/>
    <w:rsid w:val="00036E8B"/>
    <w:rsid w:val="000477B7"/>
    <w:rsid w:val="000F671D"/>
    <w:rsid w:val="00153832"/>
    <w:rsid w:val="00230003"/>
    <w:rsid w:val="00276503"/>
    <w:rsid w:val="0031471C"/>
    <w:rsid w:val="00354970"/>
    <w:rsid w:val="0038359D"/>
    <w:rsid w:val="003870EE"/>
    <w:rsid w:val="00440970"/>
    <w:rsid w:val="0047612D"/>
    <w:rsid w:val="00482291"/>
    <w:rsid w:val="00513C99"/>
    <w:rsid w:val="00545715"/>
    <w:rsid w:val="00744D84"/>
    <w:rsid w:val="008030AB"/>
    <w:rsid w:val="00810315"/>
    <w:rsid w:val="008235F4"/>
    <w:rsid w:val="008F3F9A"/>
    <w:rsid w:val="00910C9F"/>
    <w:rsid w:val="0099797A"/>
    <w:rsid w:val="00A75060"/>
    <w:rsid w:val="00AE19B8"/>
    <w:rsid w:val="00B0734B"/>
    <w:rsid w:val="00B13522"/>
    <w:rsid w:val="00C86C4D"/>
    <w:rsid w:val="00C9584B"/>
    <w:rsid w:val="00CA0558"/>
    <w:rsid w:val="00CB69DE"/>
    <w:rsid w:val="00CE714C"/>
    <w:rsid w:val="00D635A0"/>
    <w:rsid w:val="00DD634E"/>
    <w:rsid w:val="00E83AD3"/>
    <w:rsid w:val="00E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C02FA"/>
  <w15:docId w15:val="{592BEF90-780F-407C-8734-1437975B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alex mattingly</cp:lastModifiedBy>
  <cp:revision>5</cp:revision>
  <cp:lastPrinted>1900-01-01T05:00:00Z</cp:lastPrinted>
  <dcterms:created xsi:type="dcterms:W3CDTF">2018-10-25T14:33:00Z</dcterms:created>
  <dcterms:modified xsi:type="dcterms:W3CDTF">2018-10-25T14:41:00Z</dcterms:modified>
</cp:coreProperties>
</file>