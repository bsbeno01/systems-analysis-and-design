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A14D" w14:textId="2DE96FC6" w:rsidR="008F3F9A" w:rsidRDefault="000477B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C9584B">
        <w:t>Silver Soul</w:t>
      </w:r>
      <w:r w:rsidR="00CA0558">
        <w:t>&gt;</w:t>
      </w:r>
      <w:r>
        <w:fldChar w:fldCharType="end"/>
      </w:r>
    </w:p>
    <w:p w14:paraId="2F09F50B" w14:textId="0BE9FBFF" w:rsidR="008F3F9A" w:rsidRDefault="00434F9E">
      <w:pPr>
        <w:pStyle w:val="Title"/>
        <w:jc w:val="right"/>
      </w:pPr>
      <w:fldSimple w:instr="title  \* Mergeformat ">
        <w:r w:rsidR="00CA0558">
          <w:t>Use Case Specification: &lt;</w:t>
        </w:r>
        <w:r>
          <w:t>Track Supplies Expense</w:t>
        </w:r>
        <w:r w:rsidR="00CA0558">
          <w:t>&gt;</w:t>
        </w:r>
      </w:fldSimple>
    </w:p>
    <w:p w14:paraId="2C0A7A65" w14:textId="77777777" w:rsidR="008F3F9A" w:rsidRDefault="008F3F9A">
      <w:pPr>
        <w:pStyle w:val="Title"/>
        <w:jc w:val="right"/>
      </w:pPr>
    </w:p>
    <w:p w14:paraId="29062E8A" w14:textId="77777777" w:rsidR="008F3F9A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34204C" w14:textId="77777777" w:rsidR="008F3F9A" w:rsidRDefault="008F3F9A"/>
    <w:p w14:paraId="6ED1A8E8" w14:textId="77777777" w:rsidR="008F3F9A" w:rsidRDefault="008F3F9A"/>
    <w:p w14:paraId="7C49C3A3" w14:textId="77777777" w:rsidR="008F3F9A" w:rsidRDefault="008F3F9A">
      <w:pPr>
        <w:pStyle w:val="BodyText"/>
      </w:pPr>
    </w:p>
    <w:p w14:paraId="34E3520E" w14:textId="77777777" w:rsidR="008F3F9A" w:rsidRDefault="008F3F9A">
      <w:pPr>
        <w:pStyle w:val="BodyText"/>
      </w:pPr>
    </w:p>
    <w:p w14:paraId="0FCFB715" w14:textId="77777777" w:rsidR="008F3F9A" w:rsidRDefault="008F3F9A">
      <w:pPr>
        <w:sectPr w:rsidR="008F3F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EAF6BDC" w14:textId="77777777" w:rsidR="008F3F9A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3F9A" w14:paraId="036B7F59" w14:textId="77777777">
        <w:tc>
          <w:tcPr>
            <w:tcW w:w="2304" w:type="dxa"/>
          </w:tcPr>
          <w:p w14:paraId="1AC9987D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2EBA46A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0F486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5985B7" w14:textId="77777777" w:rsidR="008F3F9A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F3F9A" w14:paraId="36FFA1DC" w14:textId="77777777">
        <w:tc>
          <w:tcPr>
            <w:tcW w:w="2304" w:type="dxa"/>
          </w:tcPr>
          <w:p w14:paraId="4E011FD8" w14:textId="70818C51" w:rsidR="008F3F9A" w:rsidRDefault="00AE19B8">
            <w:pPr>
              <w:pStyle w:val="Tabletext"/>
            </w:pPr>
            <w:r>
              <w:t>&lt;</w:t>
            </w:r>
            <w:r w:rsidR="00C9584B">
              <w:t>24</w:t>
            </w:r>
            <w:r>
              <w:t>/</w:t>
            </w:r>
            <w:r w:rsidR="00C9584B">
              <w:t>10</w:t>
            </w:r>
            <w:r>
              <w:t>/</w:t>
            </w:r>
            <w:r w:rsidR="0038359D">
              <w:t>18&gt;</w:t>
            </w:r>
          </w:p>
        </w:tc>
        <w:tc>
          <w:tcPr>
            <w:tcW w:w="1152" w:type="dxa"/>
          </w:tcPr>
          <w:p w14:paraId="1C2F893F" w14:textId="1A752BDB" w:rsidR="008F3F9A" w:rsidRDefault="00AE19B8">
            <w:pPr>
              <w:pStyle w:val="Tabletext"/>
            </w:pPr>
            <w:r>
              <w:t>&lt;</w:t>
            </w:r>
            <w:r w:rsidR="00C9584B">
              <w:t>1</w:t>
            </w:r>
            <w:r>
              <w:t>.</w:t>
            </w:r>
            <w:r w:rsidR="00C9584B">
              <w:t>0</w:t>
            </w:r>
            <w:r>
              <w:t>&gt;</w:t>
            </w:r>
          </w:p>
        </w:tc>
        <w:tc>
          <w:tcPr>
            <w:tcW w:w="3744" w:type="dxa"/>
          </w:tcPr>
          <w:p w14:paraId="66B0FF50" w14:textId="6E7D1031" w:rsidR="008F3F9A" w:rsidRDefault="00AE19B8">
            <w:pPr>
              <w:pStyle w:val="Tabletext"/>
            </w:pPr>
            <w:r>
              <w:t>&lt;</w:t>
            </w:r>
            <w:r w:rsidR="00C9584B">
              <w:t>First Edit</w:t>
            </w:r>
            <w:r>
              <w:t>&gt;</w:t>
            </w:r>
          </w:p>
        </w:tc>
        <w:tc>
          <w:tcPr>
            <w:tcW w:w="2304" w:type="dxa"/>
          </w:tcPr>
          <w:p w14:paraId="2F3FA091" w14:textId="29ED1EDB" w:rsidR="008F3F9A" w:rsidRDefault="00AE19B8">
            <w:pPr>
              <w:pStyle w:val="Tabletext"/>
            </w:pPr>
            <w:r>
              <w:t>&lt;</w:t>
            </w:r>
            <w:r w:rsidR="00434F9E">
              <w:t>Benjamin Benoit</w:t>
            </w:r>
            <w:r>
              <w:t>&gt;</w:t>
            </w:r>
          </w:p>
        </w:tc>
      </w:tr>
      <w:tr w:rsidR="008F3F9A" w14:paraId="5AE7EFA7" w14:textId="77777777">
        <w:tc>
          <w:tcPr>
            <w:tcW w:w="2304" w:type="dxa"/>
          </w:tcPr>
          <w:p w14:paraId="07F13DD5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4CDDBDBD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71C4DFB0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28C64F96" w14:textId="77777777" w:rsidR="008F3F9A" w:rsidRDefault="008F3F9A">
            <w:pPr>
              <w:pStyle w:val="Tabletext"/>
            </w:pPr>
          </w:p>
        </w:tc>
      </w:tr>
      <w:tr w:rsidR="008F3F9A" w14:paraId="1E189443" w14:textId="77777777">
        <w:tc>
          <w:tcPr>
            <w:tcW w:w="2304" w:type="dxa"/>
          </w:tcPr>
          <w:p w14:paraId="0EE1C26C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5EC5A2B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574BC82F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114BA57E" w14:textId="77777777" w:rsidR="008F3F9A" w:rsidRDefault="008F3F9A">
            <w:pPr>
              <w:pStyle w:val="Tabletext"/>
            </w:pPr>
          </w:p>
        </w:tc>
      </w:tr>
      <w:tr w:rsidR="008F3F9A" w14:paraId="1EDA1DC3" w14:textId="77777777">
        <w:tc>
          <w:tcPr>
            <w:tcW w:w="2304" w:type="dxa"/>
          </w:tcPr>
          <w:p w14:paraId="2FFC9EBD" w14:textId="77777777" w:rsidR="008F3F9A" w:rsidRDefault="008F3F9A">
            <w:pPr>
              <w:pStyle w:val="Tabletext"/>
            </w:pPr>
          </w:p>
        </w:tc>
        <w:tc>
          <w:tcPr>
            <w:tcW w:w="1152" w:type="dxa"/>
          </w:tcPr>
          <w:p w14:paraId="09628EAE" w14:textId="77777777" w:rsidR="008F3F9A" w:rsidRDefault="008F3F9A">
            <w:pPr>
              <w:pStyle w:val="Tabletext"/>
            </w:pPr>
          </w:p>
        </w:tc>
        <w:tc>
          <w:tcPr>
            <w:tcW w:w="3744" w:type="dxa"/>
          </w:tcPr>
          <w:p w14:paraId="250870C5" w14:textId="77777777" w:rsidR="008F3F9A" w:rsidRDefault="008F3F9A">
            <w:pPr>
              <w:pStyle w:val="Tabletext"/>
            </w:pPr>
          </w:p>
        </w:tc>
        <w:tc>
          <w:tcPr>
            <w:tcW w:w="2304" w:type="dxa"/>
          </w:tcPr>
          <w:p w14:paraId="4FDAFAF3" w14:textId="77777777" w:rsidR="008F3F9A" w:rsidRDefault="008F3F9A">
            <w:pPr>
              <w:pStyle w:val="Tabletext"/>
            </w:pPr>
          </w:p>
        </w:tc>
      </w:tr>
    </w:tbl>
    <w:p w14:paraId="30B48161" w14:textId="77777777" w:rsidR="008F3F9A" w:rsidRDefault="008F3F9A"/>
    <w:p w14:paraId="17D44147" w14:textId="77777777" w:rsidR="008F3F9A" w:rsidRDefault="00AE19B8">
      <w:pPr>
        <w:pStyle w:val="Title"/>
      </w:pPr>
      <w:r>
        <w:br w:type="page"/>
      </w:r>
      <w:r>
        <w:lastRenderedPageBreak/>
        <w:t>Table of Contents</w:t>
      </w:r>
    </w:p>
    <w:p w14:paraId="44D90EDE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61C3ED4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4A31F3D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0F220EE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3E62605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F4D8CAB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_Toc494515309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D1A69E4" w14:textId="77777777" w:rsidR="008F3F9A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395D2DA4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6ACAFF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9E66F57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484A3EB0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353B6DC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D9AF65B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E9D221" w14:textId="77777777" w:rsidR="008F3F9A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12F2A5C" w14:textId="77777777" w:rsidR="008F3F9A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978D440" w14:textId="1F3DFED8" w:rsidR="008F3F9A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>Use Case Specification: &lt;</w:t>
        </w:r>
        <w:r w:rsidR="00434F9E">
          <w:t>Track Supplies Expense</w:t>
        </w:r>
        <w:r w:rsidR="00CA0558">
          <w:t>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04F95AA6" w14:textId="3B0E419A" w:rsidR="000F671D" w:rsidRDefault="00153832">
      <w:pPr>
        <w:pStyle w:val="Heading2"/>
      </w:pPr>
      <w:bookmarkStart w:id="2" w:name="_Toc423410238"/>
      <w:bookmarkStart w:id="3" w:name="_Toc425054504"/>
      <w:bookmarkStart w:id="4" w:name="_Toc494515305"/>
      <w:r>
        <w:t xml:space="preserve">Hire Employee </w:t>
      </w:r>
      <w:r w:rsidR="000F671D">
        <w:t>Use Case</w:t>
      </w:r>
    </w:p>
    <w:p w14:paraId="1E821446" w14:textId="7FD40CBB" w:rsidR="008F3F9A" w:rsidRDefault="00AE19B8">
      <w:pPr>
        <w:pStyle w:val="Heading2"/>
      </w:pPr>
      <w:r>
        <w:t>Brief Description</w:t>
      </w:r>
      <w:bookmarkEnd w:id="2"/>
      <w:bookmarkEnd w:id="3"/>
      <w:bookmarkEnd w:id="4"/>
    </w:p>
    <w:p w14:paraId="42738D4E" w14:textId="0784CDDF" w:rsidR="00354970" w:rsidRPr="00354970" w:rsidRDefault="00354970" w:rsidP="00354970">
      <w:pPr>
        <w:ind w:left="720"/>
      </w:pPr>
      <w:r>
        <w:t xml:space="preserve">This use case defines the actions involved when Karoline </w:t>
      </w:r>
      <w:r w:rsidR="000413E1">
        <w:t>tracks the expenses associated with supplies</w:t>
      </w:r>
      <w:bookmarkStart w:id="5" w:name="_GoBack"/>
      <w:bookmarkEnd w:id="5"/>
    </w:p>
    <w:p w14:paraId="4D345EDC" w14:textId="1136DB05" w:rsidR="008F3F9A" w:rsidRDefault="00AE19B8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6D27F3B6" w14:textId="77777777" w:rsidR="008F3F9A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0FE8363D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logs into supplies database.</w:t>
      </w:r>
    </w:p>
    <w:p w14:paraId="5A758DB0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takes physical logistics of supplies and compares it with database</w:t>
      </w:r>
    </w:p>
    <w:p w14:paraId="6AC9765F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uses comparisons and set supply quotas to decide on supply purchase</w:t>
      </w:r>
    </w:p>
    <w:p w14:paraId="4DCF07C2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makes supply purchase decisions via database information</w:t>
      </w:r>
    </w:p>
    <w:p w14:paraId="1A697106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travels to the store</w:t>
      </w:r>
    </w:p>
    <w:p w14:paraId="5A21BAF6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purchases supplies</w:t>
      </w:r>
    </w:p>
    <w:p w14:paraId="5B0E49A8" w14:textId="77777777" w:rsidR="00434F9E" w:rsidRDefault="00434F9E" w:rsidP="00434F9E">
      <w:pPr>
        <w:pStyle w:val="BodyText"/>
        <w:numPr>
          <w:ilvl w:val="0"/>
          <w:numId w:val="24"/>
        </w:numPr>
      </w:pPr>
      <w:r>
        <w:t>The bank transfers the specified money to supplier where goods are purchased</w:t>
      </w:r>
    </w:p>
    <w:p w14:paraId="4E2C8726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uses this data to create accounting logs of transactions</w:t>
      </w:r>
    </w:p>
    <w:p w14:paraId="1D49A3D5" w14:textId="77777777" w:rsidR="00434F9E" w:rsidRDefault="00434F9E" w:rsidP="00434F9E">
      <w:pPr>
        <w:pStyle w:val="BodyText"/>
        <w:numPr>
          <w:ilvl w:val="0"/>
          <w:numId w:val="24"/>
        </w:numPr>
      </w:pPr>
      <w:r>
        <w:t>Karoline inputs transactional data into accounting system</w:t>
      </w:r>
    </w:p>
    <w:p w14:paraId="2D1EF2DA" w14:textId="77777777" w:rsidR="00434F9E" w:rsidRDefault="00434F9E" w:rsidP="00434F9E">
      <w:pPr>
        <w:pStyle w:val="BodyText"/>
        <w:numPr>
          <w:ilvl w:val="0"/>
          <w:numId w:val="24"/>
        </w:numPr>
      </w:pPr>
      <w:r>
        <w:t>Accounting data is stored in the DBMS</w:t>
      </w:r>
    </w:p>
    <w:p w14:paraId="1757722F" w14:textId="77777777" w:rsidR="00434F9E" w:rsidRDefault="00434F9E" w:rsidP="00434F9E">
      <w:pPr>
        <w:pStyle w:val="BodyText"/>
        <w:numPr>
          <w:ilvl w:val="0"/>
          <w:numId w:val="24"/>
        </w:numPr>
      </w:pPr>
      <w:r>
        <w:t>Current supplies on hand is updated by Karoline in the DBMS</w:t>
      </w:r>
    </w:p>
    <w:p w14:paraId="33B8B495" w14:textId="77777777" w:rsidR="008F3F9A" w:rsidRDefault="008F3F9A"/>
    <w:p w14:paraId="4FF47D23" w14:textId="0BF6D2B1" w:rsidR="008F3F9A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14:paraId="2C3042FD" w14:textId="6AE099AF" w:rsidR="008F3F9A" w:rsidRDefault="00AE19B8">
      <w:pPr>
        <w:pStyle w:val="Heading2"/>
        <w:widowControl/>
      </w:pPr>
      <w:bookmarkStart w:id="15" w:name="_Toc423410254"/>
      <w:bookmarkStart w:id="16" w:name="_Toc425054513"/>
      <w:bookmarkStart w:id="17" w:name="_Toc494515314"/>
      <w:r>
        <w:t>&lt; Pre-condition One &gt;</w:t>
      </w:r>
      <w:bookmarkEnd w:id="15"/>
      <w:bookmarkEnd w:id="16"/>
      <w:bookmarkEnd w:id="17"/>
    </w:p>
    <w:p w14:paraId="4574BFCA" w14:textId="3B5CD5B1" w:rsidR="008235F4" w:rsidRPr="008235F4" w:rsidRDefault="008235F4" w:rsidP="008235F4">
      <w:pPr>
        <w:ind w:left="720"/>
      </w:pPr>
      <w:r>
        <w:t xml:space="preserve">Karoline </w:t>
      </w:r>
      <w:r w:rsidR="00434F9E">
        <w:t xml:space="preserve">must keep an active listing of current on-hand supplies, and supplies used, </w:t>
      </w:r>
      <w:proofErr w:type="gramStart"/>
      <w:r w:rsidR="00434F9E">
        <w:t>and also</w:t>
      </w:r>
      <w:proofErr w:type="gramEnd"/>
      <w:r w:rsidR="00434F9E">
        <w:t xml:space="preserve"> track costs of individual supplies</w:t>
      </w:r>
    </w:p>
    <w:p w14:paraId="5286BD26" w14:textId="77777777" w:rsidR="008F3F9A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BC2F97F" w14:textId="7B581950" w:rsidR="008F3F9A" w:rsidRDefault="00AE19B8">
      <w:pPr>
        <w:pStyle w:val="Heading2"/>
        <w:widowControl/>
      </w:pPr>
      <w:bookmarkStart w:id="21" w:name="_Toc423410256"/>
      <w:bookmarkStart w:id="22" w:name="_Toc425054515"/>
      <w:bookmarkStart w:id="23" w:name="_Toc494515316"/>
      <w:r>
        <w:t>&lt; Post-condition One &gt;</w:t>
      </w:r>
      <w:bookmarkEnd w:id="21"/>
      <w:bookmarkEnd w:id="22"/>
      <w:bookmarkEnd w:id="23"/>
    </w:p>
    <w:p w14:paraId="7DD00DB1" w14:textId="3FF4B5DF" w:rsidR="008235F4" w:rsidRPr="008235F4" w:rsidRDefault="000324B9" w:rsidP="008235F4">
      <w:pPr>
        <w:ind w:left="720"/>
      </w:pPr>
      <w:r>
        <w:t xml:space="preserve">Karoline </w:t>
      </w:r>
      <w:r w:rsidR="00434F9E">
        <w:t>now has updated accurate data on past transactional data regarding cost of goods sold (supplies expense) and utilizes this data to make future purchasing decisions</w:t>
      </w:r>
    </w:p>
    <w:p w14:paraId="01EA6EBB" w14:textId="77777777" w:rsidR="008F3F9A" w:rsidRDefault="00AE19B8">
      <w:pPr>
        <w:pStyle w:val="Heading1"/>
      </w:pPr>
      <w:bookmarkStart w:id="24" w:name="_Toc494515317"/>
      <w:r>
        <w:t>Extension Points</w:t>
      </w:r>
      <w:bookmarkEnd w:id="24"/>
    </w:p>
    <w:p w14:paraId="2CC08882" w14:textId="13AF49D7" w:rsidR="008F3F9A" w:rsidRDefault="00AE19B8">
      <w:pPr>
        <w:pStyle w:val="Heading2"/>
      </w:pPr>
      <w:bookmarkStart w:id="25" w:name="_Toc494515318"/>
      <w:r>
        <w:t>&lt;Name of Extension Point&gt;</w:t>
      </w:r>
      <w:bookmarkEnd w:id="25"/>
    </w:p>
    <w:p w14:paraId="46B06F15" w14:textId="7408F829" w:rsidR="00CE714C" w:rsidRPr="00CE714C" w:rsidRDefault="00434F9E" w:rsidP="00CE714C">
      <w:pPr>
        <w:ind w:left="720"/>
      </w:pPr>
      <w:r>
        <w:t>The supply information is stored in the DBMS and accurately updated to reflect daily supply amounts. Helps order supplies and track costs.</w:t>
      </w:r>
    </w:p>
    <w:p w14:paraId="7141A5C3" w14:textId="03D81521" w:rsidR="00CA0558" w:rsidRPr="00CE714C" w:rsidRDefault="00CA0558" w:rsidP="00CE714C">
      <w:pPr>
        <w:pStyle w:val="InfoBlue"/>
        <w:rPr>
          <w:i w:val="0"/>
        </w:rPr>
      </w:pPr>
    </w:p>
    <w:sectPr w:rsidR="00CA0558" w:rsidRPr="00CE714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D2A24" w14:textId="77777777" w:rsidR="007B04B5" w:rsidRDefault="007B04B5">
      <w:pPr>
        <w:spacing w:line="240" w:lineRule="auto"/>
      </w:pPr>
      <w:r>
        <w:separator/>
      </w:r>
    </w:p>
  </w:endnote>
  <w:endnote w:type="continuationSeparator" w:id="0">
    <w:p w14:paraId="1D8FAF62" w14:textId="77777777" w:rsidR="007B04B5" w:rsidRDefault="007B0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9A" w14:paraId="42D652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3B5C5" w14:textId="77777777" w:rsidR="008F3F9A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10270" w14:textId="539DCA71" w:rsidR="008F3F9A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13E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E73B2E" w14:textId="77777777" w:rsidR="008F3F9A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31EE387" w14:textId="77777777" w:rsidR="008F3F9A" w:rsidRDefault="008F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8A332" w14:textId="77777777" w:rsidR="007B04B5" w:rsidRDefault="007B04B5">
      <w:pPr>
        <w:spacing w:line="240" w:lineRule="auto"/>
      </w:pPr>
      <w:r>
        <w:separator/>
      </w:r>
    </w:p>
  </w:footnote>
  <w:footnote w:type="continuationSeparator" w:id="0">
    <w:p w14:paraId="279D9819" w14:textId="77777777" w:rsidR="007B04B5" w:rsidRDefault="007B0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D583" w14:textId="77777777" w:rsidR="008F3F9A" w:rsidRDefault="008F3F9A">
    <w:pPr>
      <w:rPr>
        <w:sz w:val="24"/>
      </w:rPr>
    </w:pPr>
  </w:p>
  <w:p w14:paraId="4D5DD2B0" w14:textId="77777777" w:rsidR="008F3F9A" w:rsidRDefault="008F3F9A">
    <w:pPr>
      <w:pBdr>
        <w:top w:val="single" w:sz="6" w:space="1" w:color="auto"/>
      </w:pBdr>
      <w:rPr>
        <w:sz w:val="24"/>
      </w:rPr>
    </w:pPr>
  </w:p>
  <w:p w14:paraId="23688A72" w14:textId="1F4AC9B2" w:rsidR="008F3F9A" w:rsidRDefault="000477B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A0558">
      <w:rPr>
        <w:rFonts w:ascii="Arial" w:hAnsi="Arial"/>
        <w:b/>
        <w:sz w:val="36"/>
      </w:rPr>
      <w:t>&lt;</w:t>
    </w:r>
    <w:r w:rsidR="00C9584B">
      <w:rPr>
        <w:rFonts w:ascii="Arial" w:hAnsi="Arial"/>
        <w:b/>
        <w:sz w:val="36"/>
      </w:rPr>
      <w:t>Sweet Karoline's Cakes</w:t>
    </w:r>
    <w:r w:rsidR="00CA055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C940F74" w14:textId="77777777" w:rsidR="008F3F9A" w:rsidRDefault="008F3F9A">
    <w:pPr>
      <w:pBdr>
        <w:bottom w:val="single" w:sz="6" w:space="1" w:color="auto"/>
      </w:pBdr>
      <w:jc w:val="right"/>
      <w:rPr>
        <w:sz w:val="24"/>
      </w:rPr>
    </w:pPr>
  </w:p>
  <w:p w14:paraId="5721BF63" w14:textId="77777777" w:rsidR="008F3F9A" w:rsidRDefault="008F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9A" w14:paraId="674C04D4" w14:textId="77777777">
      <w:tc>
        <w:tcPr>
          <w:tcW w:w="6379" w:type="dxa"/>
        </w:tcPr>
        <w:p w14:paraId="67FD94BE" w14:textId="5A37F450" w:rsidR="008F3F9A" w:rsidRDefault="00434F9E">
          <w:fldSimple w:instr="subject  \* Mergeformat ">
            <w:r w:rsidR="00CA0558">
              <w:t>&lt;</w:t>
            </w:r>
            <w:r w:rsidR="00C9584B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06402EB2" w14:textId="77777777" w:rsidR="008F3F9A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F3F9A" w14:paraId="41C56B77" w14:textId="77777777">
      <w:tc>
        <w:tcPr>
          <w:tcW w:w="6379" w:type="dxa"/>
        </w:tcPr>
        <w:p w14:paraId="6A62329F" w14:textId="1D6C7599" w:rsidR="008F3F9A" w:rsidRDefault="00434F9E">
          <w:fldSimple w:instr="title  \* Mergeformat ">
            <w:r w:rsidR="00CA0558">
              <w:t>Use Case Specification: &lt;</w:t>
            </w:r>
            <w:r>
              <w:t>Track Supplies Expense</w:t>
            </w:r>
            <w:r w:rsidR="00CA0558">
              <w:t>&gt;</w:t>
            </w:r>
          </w:fldSimple>
        </w:p>
      </w:tc>
      <w:tc>
        <w:tcPr>
          <w:tcW w:w="3179" w:type="dxa"/>
        </w:tcPr>
        <w:p w14:paraId="543CF665" w14:textId="4C2C5B4E" w:rsidR="008F3F9A" w:rsidRDefault="00AE19B8">
          <w:r>
            <w:t xml:space="preserve">  Date:  &lt;</w:t>
          </w:r>
          <w:r w:rsidR="00C9584B">
            <w:t>24</w:t>
          </w:r>
          <w:r>
            <w:t>/</w:t>
          </w:r>
          <w:r w:rsidR="00C9584B">
            <w:t>October</w:t>
          </w:r>
          <w:r>
            <w:t>/</w:t>
          </w:r>
          <w:r w:rsidR="00C9584B">
            <w:t>18</w:t>
          </w:r>
          <w:r>
            <w:t>&gt;</w:t>
          </w:r>
        </w:p>
      </w:tc>
    </w:tr>
    <w:tr w:rsidR="008F3F9A" w14:paraId="3B4084F2" w14:textId="77777777">
      <w:tc>
        <w:tcPr>
          <w:tcW w:w="9558" w:type="dxa"/>
          <w:gridSpan w:val="2"/>
        </w:tcPr>
        <w:p w14:paraId="4DB887DA" w14:textId="77777777" w:rsidR="008F3F9A" w:rsidRDefault="00AE19B8">
          <w:r>
            <w:t>&lt;document identifier&gt;</w:t>
          </w:r>
        </w:p>
      </w:tc>
    </w:tr>
  </w:tbl>
  <w:p w14:paraId="35390E15" w14:textId="77777777" w:rsidR="008F3F9A" w:rsidRDefault="008F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17B2D"/>
    <w:multiLevelType w:val="hybridMultilevel"/>
    <w:tmpl w:val="5E6CC8EE"/>
    <w:lvl w:ilvl="0" w:tplc="9D623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193ED3"/>
    <w:multiLevelType w:val="multilevel"/>
    <w:tmpl w:val="DA161C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CA2D0F"/>
    <w:multiLevelType w:val="hybridMultilevel"/>
    <w:tmpl w:val="A7E8DD5E"/>
    <w:lvl w:ilvl="0" w:tplc="D170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3"/>
  </w:num>
  <w:num w:numId="12">
    <w:abstractNumId w:val="11"/>
  </w:num>
  <w:num w:numId="13">
    <w:abstractNumId w:val="20"/>
  </w:num>
  <w:num w:numId="14">
    <w:abstractNumId w:val="10"/>
  </w:num>
  <w:num w:numId="15">
    <w:abstractNumId w:val="5"/>
  </w:num>
  <w:num w:numId="16">
    <w:abstractNumId w:val="19"/>
  </w:num>
  <w:num w:numId="17">
    <w:abstractNumId w:val="15"/>
  </w:num>
  <w:num w:numId="18">
    <w:abstractNumId w:val="6"/>
  </w:num>
  <w:num w:numId="19">
    <w:abstractNumId w:val="14"/>
  </w:num>
  <w:num w:numId="20">
    <w:abstractNumId w:val="9"/>
  </w:num>
  <w:num w:numId="21">
    <w:abstractNumId w:val="18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324B9"/>
    <w:rsid w:val="00036E8B"/>
    <w:rsid w:val="000413E1"/>
    <w:rsid w:val="000477B7"/>
    <w:rsid w:val="000F671D"/>
    <w:rsid w:val="00153832"/>
    <w:rsid w:val="00230003"/>
    <w:rsid w:val="0031471C"/>
    <w:rsid w:val="00354970"/>
    <w:rsid w:val="0038359D"/>
    <w:rsid w:val="003870EE"/>
    <w:rsid w:val="00434F9E"/>
    <w:rsid w:val="00440970"/>
    <w:rsid w:val="00482291"/>
    <w:rsid w:val="00513C99"/>
    <w:rsid w:val="00545715"/>
    <w:rsid w:val="007B04B5"/>
    <w:rsid w:val="008030AB"/>
    <w:rsid w:val="008235F4"/>
    <w:rsid w:val="008F3F9A"/>
    <w:rsid w:val="00A75060"/>
    <w:rsid w:val="00AE19B8"/>
    <w:rsid w:val="00B13522"/>
    <w:rsid w:val="00C86C4D"/>
    <w:rsid w:val="00C9584B"/>
    <w:rsid w:val="00CA0558"/>
    <w:rsid w:val="00CB69DE"/>
    <w:rsid w:val="00CE714C"/>
    <w:rsid w:val="00D635A0"/>
    <w:rsid w:val="00DD634E"/>
    <w:rsid w:val="00E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C02FA"/>
  <w15:docId w15:val="{592BEF90-780F-407C-8734-1437975B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</TotalTime>
  <Pages>4</Pages>
  <Words>327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bsben01@outlook.com</cp:lastModifiedBy>
  <cp:revision>3</cp:revision>
  <cp:lastPrinted>1900-01-01T05:00:00Z</cp:lastPrinted>
  <dcterms:created xsi:type="dcterms:W3CDTF">2018-10-25T14:32:00Z</dcterms:created>
  <dcterms:modified xsi:type="dcterms:W3CDTF">2018-10-25T14:42:00Z</dcterms:modified>
</cp:coreProperties>
</file>