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3EBB" w14:textId="77777777" w:rsidR="0074192A" w:rsidRDefault="002D3DE6">
      <w:pPr>
        <w:pStyle w:val="Title"/>
        <w:jc w:val="right"/>
      </w:pPr>
      <w:r>
        <w:t>Silver Soul</w:t>
      </w:r>
    </w:p>
    <w:p w14:paraId="0DD44389" w14:textId="2C6E1740" w:rsidR="0074192A" w:rsidRDefault="005A227D">
      <w:pPr>
        <w:pStyle w:val="Title"/>
        <w:jc w:val="right"/>
      </w:pPr>
      <w:fldSimple w:instr="title  \* Mergeformat ">
        <w:r w:rsidR="00CA0558">
          <w:t>Use Ca</w:t>
        </w:r>
        <w:r w:rsidR="002D3DE6">
          <w:t xml:space="preserve">se Specification: </w:t>
        </w:r>
      </w:fldSimple>
      <w:bookmarkStart w:id="0" w:name="_Hlk528227335"/>
      <w:r w:rsidR="00965D0D" w:rsidRPr="00965D0D">
        <w:t xml:space="preserve"> </w:t>
      </w:r>
      <w:r w:rsidR="004E0DE2">
        <w:t xml:space="preserve">Record </w:t>
      </w:r>
      <w:r w:rsidR="001F652A">
        <w:t>Number of Hours Worked</w:t>
      </w:r>
    </w:p>
    <w:bookmarkEnd w:id="0"/>
    <w:p w14:paraId="232F89B5" w14:textId="77777777" w:rsidR="0074192A" w:rsidRDefault="0074192A">
      <w:pPr>
        <w:pStyle w:val="Title"/>
        <w:jc w:val="right"/>
      </w:pPr>
    </w:p>
    <w:p w14:paraId="71C29B4D" w14:textId="77777777"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1CCBBCD" w14:textId="77777777" w:rsidR="0074192A" w:rsidRDefault="0074192A"/>
    <w:p w14:paraId="364D97CB" w14:textId="77777777" w:rsidR="0074192A" w:rsidRDefault="0074192A"/>
    <w:p w14:paraId="59C504EF" w14:textId="77777777" w:rsidR="0074192A" w:rsidRDefault="0074192A">
      <w:pPr>
        <w:pStyle w:val="BodyText"/>
      </w:pPr>
    </w:p>
    <w:p w14:paraId="765B3BE2" w14:textId="77777777" w:rsidR="0074192A" w:rsidRDefault="0074192A">
      <w:pPr>
        <w:pStyle w:val="BodyText"/>
      </w:pPr>
    </w:p>
    <w:p w14:paraId="25153EFF" w14:textId="77777777"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1E73B6" w14:textId="77777777"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 w14:paraId="16C1975D" w14:textId="77777777">
        <w:tc>
          <w:tcPr>
            <w:tcW w:w="2304" w:type="dxa"/>
          </w:tcPr>
          <w:p w14:paraId="1A49D401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56D76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921DE7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91E31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 w14:paraId="26637E07" w14:textId="77777777">
        <w:tc>
          <w:tcPr>
            <w:tcW w:w="2304" w:type="dxa"/>
          </w:tcPr>
          <w:p w14:paraId="1BD8927E" w14:textId="77777777"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14:paraId="5E78BF18" w14:textId="77777777"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47D4F5" w14:textId="77777777"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14:paraId="33C1A1A8" w14:textId="001848FC" w:rsidR="0074192A" w:rsidRDefault="002E3D17">
            <w:pPr>
              <w:pStyle w:val="Tabletext"/>
            </w:pPr>
            <w:r>
              <w:t>Benjamin Benoit</w:t>
            </w:r>
          </w:p>
        </w:tc>
      </w:tr>
      <w:tr w:rsidR="0074192A" w14:paraId="2DBE6BD4" w14:textId="77777777">
        <w:tc>
          <w:tcPr>
            <w:tcW w:w="2304" w:type="dxa"/>
          </w:tcPr>
          <w:p w14:paraId="51E69DC5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173F767F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8B19723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00011F9" w14:textId="77777777" w:rsidR="0074192A" w:rsidRDefault="0074192A">
            <w:pPr>
              <w:pStyle w:val="Tabletext"/>
            </w:pPr>
          </w:p>
        </w:tc>
      </w:tr>
      <w:tr w:rsidR="0074192A" w14:paraId="0C137C92" w14:textId="77777777">
        <w:tc>
          <w:tcPr>
            <w:tcW w:w="2304" w:type="dxa"/>
          </w:tcPr>
          <w:p w14:paraId="7D3B6CD8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6BCB8996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A6A27B7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5828ACB" w14:textId="77777777" w:rsidR="0074192A" w:rsidRDefault="0074192A">
            <w:pPr>
              <w:pStyle w:val="Tabletext"/>
            </w:pPr>
          </w:p>
        </w:tc>
      </w:tr>
      <w:tr w:rsidR="0074192A" w14:paraId="793230AC" w14:textId="77777777">
        <w:tc>
          <w:tcPr>
            <w:tcW w:w="2304" w:type="dxa"/>
          </w:tcPr>
          <w:p w14:paraId="629E92F3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78787108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3F952A4E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884C97A" w14:textId="77777777" w:rsidR="0074192A" w:rsidRDefault="0074192A">
            <w:pPr>
              <w:pStyle w:val="Tabletext"/>
            </w:pPr>
          </w:p>
        </w:tc>
      </w:tr>
    </w:tbl>
    <w:p w14:paraId="15823125" w14:textId="77777777" w:rsidR="0074192A" w:rsidRDefault="0074192A"/>
    <w:p w14:paraId="3EA41941" w14:textId="5D233AA1"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14:paraId="3869B106" w14:textId="1EF9FB01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9B907E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A71D34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BC3563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FD016E8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0BBDB1" w14:textId="77777777" w:rsidR="0074192A" w:rsidRDefault="00AE19B8" w:rsidP="00995EB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678E912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792331A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EBF44EF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AC4728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D6A2F2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D9FFF60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E14EACE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80AE1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BC4EE1">
        <w:rPr>
          <w:noProof/>
        </w:rPr>
        <w:t>&lt;Extension Point 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9E053E" w14:textId="3A3F86F0" w:rsidR="002E3D17" w:rsidRDefault="00AE19B8" w:rsidP="002E3D17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3D17">
        <w:lastRenderedPageBreak/>
        <w:t xml:space="preserve">Use Case Specification: </w:t>
      </w:r>
      <w:r w:rsidR="001F652A">
        <w:t>Record Number of Hours Worked</w:t>
      </w:r>
    </w:p>
    <w:p w14:paraId="2AA3663F" w14:textId="54D8861E" w:rsidR="0074192A" w:rsidRDefault="0074192A">
      <w:pPr>
        <w:pStyle w:val="Title"/>
      </w:pPr>
    </w:p>
    <w:p w14:paraId="59965A39" w14:textId="77777777" w:rsidR="0074192A" w:rsidRDefault="0074192A" w:rsidP="00B02F68">
      <w:pPr>
        <w:pStyle w:val="InfoBlue"/>
      </w:pPr>
    </w:p>
    <w:p w14:paraId="6DF779B5" w14:textId="61931DDF" w:rsidR="002E3D17" w:rsidRPr="002E3D17" w:rsidRDefault="002D554C">
      <w:pPr>
        <w:pStyle w:val="Heading2"/>
      </w:pPr>
      <w:bookmarkStart w:id="1" w:name="_Toc423410238"/>
      <w:bookmarkStart w:id="2" w:name="_Toc425054504"/>
      <w:bookmarkStart w:id="3" w:name="_Toc494515305"/>
      <w:r>
        <w:rPr>
          <w:sz w:val="24"/>
        </w:rPr>
        <w:t>Record Number of Hours Worked</w:t>
      </w:r>
    </w:p>
    <w:p w14:paraId="1EA7CEBB" w14:textId="78E7C181" w:rsidR="0074192A" w:rsidRDefault="00AE19B8">
      <w:pPr>
        <w:pStyle w:val="Heading2"/>
      </w:pPr>
      <w:r>
        <w:t>Brief Description</w:t>
      </w:r>
      <w:bookmarkEnd w:id="1"/>
      <w:bookmarkEnd w:id="2"/>
      <w:bookmarkEnd w:id="3"/>
    </w:p>
    <w:p w14:paraId="26B28B5D" w14:textId="02D54D30" w:rsidR="0074192A" w:rsidRPr="00B02F68" w:rsidRDefault="002E3D17" w:rsidP="00B02F68">
      <w:pPr>
        <w:pStyle w:val="InfoBlue"/>
      </w:pPr>
      <w:r>
        <w:t>Karoline</w:t>
      </w:r>
      <w:r w:rsidR="00616672">
        <w:t xml:space="preserve"> records </w:t>
      </w:r>
      <w:r w:rsidR="002D554C">
        <w:t>number of hours worked by herself and other employees</w:t>
      </w:r>
      <w:r w:rsidR="003E146A">
        <w:t xml:space="preserve"> of SKC</w:t>
      </w:r>
    </w:p>
    <w:p w14:paraId="2A9947CD" w14:textId="77777777" w:rsidR="0074192A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55645538" w14:textId="77777777" w:rsidR="0074192A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4FA8492B" w14:textId="250C8C2D" w:rsidR="00646BF7" w:rsidRDefault="003E146A" w:rsidP="00646BF7">
      <w:pPr>
        <w:pStyle w:val="BodyText"/>
        <w:numPr>
          <w:ilvl w:val="0"/>
          <w:numId w:val="25"/>
        </w:numPr>
      </w:pPr>
      <w:r>
        <w:t xml:space="preserve">Employee is hired at </w:t>
      </w:r>
      <w:r w:rsidR="000265A8">
        <w:t>an agreed rate of pay</w:t>
      </w:r>
    </w:p>
    <w:p w14:paraId="3FE7DB7A" w14:textId="6DF03C5B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0265A8">
        <w:t>creates a weekly schedule with times allotted to employees shifts</w:t>
      </w:r>
    </w:p>
    <w:p w14:paraId="0E7CCE37" w14:textId="430C8496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0265A8">
        <w:t>allocates an employee to a shift</w:t>
      </w:r>
    </w:p>
    <w:p w14:paraId="64FFC98D" w14:textId="745FA9A2" w:rsidR="00646BF7" w:rsidRDefault="000265A8" w:rsidP="00646BF7">
      <w:pPr>
        <w:pStyle w:val="BodyText"/>
        <w:numPr>
          <w:ilvl w:val="0"/>
          <w:numId w:val="25"/>
        </w:numPr>
      </w:pPr>
      <w:r>
        <w:t>Employee completes shift</w:t>
      </w:r>
    </w:p>
    <w:p w14:paraId="43E4218E" w14:textId="3849F163" w:rsidR="00646BF7" w:rsidRDefault="000265A8" w:rsidP="00646BF7">
      <w:pPr>
        <w:pStyle w:val="BodyText"/>
        <w:numPr>
          <w:ilvl w:val="0"/>
          <w:numId w:val="25"/>
        </w:numPr>
      </w:pPr>
      <w:r>
        <w:t>Employee creates a time card entry</w:t>
      </w:r>
    </w:p>
    <w:p w14:paraId="07BE3983" w14:textId="0270BDFC" w:rsidR="000265A8" w:rsidRDefault="001E36D6" w:rsidP="00646BF7">
      <w:pPr>
        <w:pStyle w:val="BodyText"/>
        <w:numPr>
          <w:ilvl w:val="0"/>
          <w:numId w:val="25"/>
        </w:numPr>
      </w:pPr>
      <w:r>
        <w:t>Time card entries are stored in the DBMS regarding accounting data</w:t>
      </w:r>
    </w:p>
    <w:p w14:paraId="3A3523CF" w14:textId="3BC65D8E" w:rsidR="001E36D6" w:rsidRDefault="001E36D6" w:rsidP="00646BF7">
      <w:pPr>
        <w:pStyle w:val="BodyText"/>
        <w:numPr>
          <w:ilvl w:val="0"/>
          <w:numId w:val="25"/>
        </w:numPr>
      </w:pPr>
      <w:r>
        <w:t>The data is transferred over to accounting system</w:t>
      </w:r>
    </w:p>
    <w:p w14:paraId="43FFD30C" w14:textId="0F699840" w:rsidR="001E36D6" w:rsidRDefault="001E36D6" w:rsidP="00646BF7">
      <w:pPr>
        <w:pStyle w:val="BodyText"/>
        <w:numPr>
          <w:ilvl w:val="0"/>
          <w:numId w:val="25"/>
        </w:numPr>
      </w:pPr>
      <w:r>
        <w:t xml:space="preserve">Accounting system is used to </w:t>
      </w:r>
      <w:r w:rsidR="001803CA">
        <w:t>figure out pay totals for each time card entry</w:t>
      </w:r>
    </w:p>
    <w:p w14:paraId="61028E6A" w14:textId="11D01431" w:rsidR="001803CA" w:rsidRDefault="001803CA" w:rsidP="00646BF7">
      <w:pPr>
        <w:pStyle w:val="BodyText"/>
        <w:numPr>
          <w:ilvl w:val="0"/>
          <w:numId w:val="25"/>
        </w:numPr>
      </w:pPr>
      <w:r>
        <w:t xml:space="preserve">Pay totals are aggregated towards a fixed pay period total (bi-weekly, weekly </w:t>
      </w:r>
      <w:proofErr w:type="spellStart"/>
      <w:r>
        <w:t>etc</w:t>
      </w:r>
      <w:proofErr w:type="spellEnd"/>
      <w:r>
        <w:t>)</w:t>
      </w:r>
    </w:p>
    <w:p w14:paraId="76A34AED" w14:textId="55672C67" w:rsidR="001803CA" w:rsidRDefault="00E8279A" w:rsidP="00646BF7">
      <w:pPr>
        <w:pStyle w:val="BodyText"/>
        <w:numPr>
          <w:ilvl w:val="0"/>
          <w:numId w:val="25"/>
        </w:numPr>
      </w:pPr>
      <w:r>
        <w:t>Karoline issues a payment to employee via check</w:t>
      </w:r>
    </w:p>
    <w:p w14:paraId="721F4BEC" w14:textId="6C17403A" w:rsidR="00E8279A" w:rsidRDefault="00E8279A" w:rsidP="00646BF7">
      <w:pPr>
        <w:pStyle w:val="BodyText"/>
        <w:numPr>
          <w:ilvl w:val="0"/>
          <w:numId w:val="25"/>
        </w:numPr>
      </w:pPr>
      <w:r>
        <w:t>The check is cashed b</w:t>
      </w:r>
      <w:r w:rsidR="0035442E">
        <w:t>y the employee</w:t>
      </w:r>
    </w:p>
    <w:p w14:paraId="5307EA9A" w14:textId="1FF2DC5F" w:rsidR="0035442E" w:rsidRDefault="0035442E" w:rsidP="00646BF7">
      <w:pPr>
        <w:pStyle w:val="BodyText"/>
        <w:numPr>
          <w:ilvl w:val="0"/>
          <w:numId w:val="25"/>
        </w:numPr>
      </w:pPr>
      <w:r>
        <w:t xml:space="preserve">The cashed check is then reflexively input into the accounting system to reflect payment </w:t>
      </w:r>
    </w:p>
    <w:p w14:paraId="42FCEF18" w14:textId="28E4DD88" w:rsidR="0035442E" w:rsidRDefault="00D145A3" w:rsidP="00646BF7">
      <w:pPr>
        <w:pStyle w:val="BodyText"/>
        <w:numPr>
          <w:ilvl w:val="0"/>
          <w:numId w:val="25"/>
        </w:numPr>
      </w:pPr>
      <w:r>
        <w:t>Accounting system stores transactional data in the DBMS</w:t>
      </w:r>
    </w:p>
    <w:p w14:paraId="052625B5" w14:textId="27391A3D" w:rsidR="00321B74" w:rsidRDefault="00321B74" w:rsidP="00321B74">
      <w:pPr>
        <w:pStyle w:val="InfoBlue"/>
      </w:pPr>
    </w:p>
    <w:p w14:paraId="5108DE2C" w14:textId="1E6C2614" w:rsidR="0074192A" w:rsidRDefault="00AE19B8">
      <w:pPr>
        <w:pStyle w:val="Heading2"/>
        <w:widowControl/>
      </w:pPr>
      <w:bookmarkStart w:id="10" w:name="_Toc423410241"/>
      <w:bookmarkStart w:id="11" w:name="_Toc425054507"/>
      <w:bookmarkStart w:id="12" w:name="_Toc494515308"/>
      <w:r>
        <w:t>Alternative Flows</w:t>
      </w:r>
      <w:bookmarkEnd w:id="10"/>
      <w:bookmarkEnd w:id="11"/>
      <w:bookmarkEnd w:id="12"/>
    </w:p>
    <w:p w14:paraId="183AF1A7" w14:textId="77777777" w:rsidR="0074192A" w:rsidRDefault="00AE19B8" w:rsidP="00321B74">
      <w:pPr>
        <w:pStyle w:val="Heading1"/>
      </w:pPr>
      <w:bookmarkStart w:id="13" w:name="_Toc423410251"/>
      <w:bookmarkStart w:id="14" w:name="_Toc425054510"/>
      <w:bookmarkStart w:id="15" w:name="_Toc494515311"/>
      <w:r>
        <w:t>Special Requirements</w:t>
      </w:r>
      <w:bookmarkEnd w:id="13"/>
      <w:bookmarkEnd w:id="14"/>
      <w:bookmarkEnd w:id="15"/>
    </w:p>
    <w:p w14:paraId="285544BF" w14:textId="77777777" w:rsidR="0074192A" w:rsidRDefault="00AE19B8">
      <w:pPr>
        <w:pStyle w:val="Heading2"/>
        <w:widowControl/>
      </w:pPr>
      <w:bookmarkStart w:id="16" w:name="_Toc423410252"/>
      <w:bookmarkStart w:id="17" w:name="_Toc425054511"/>
      <w:bookmarkStart w:id="18" w:name="_Toc494515312"/>
      <w:r>
        <w:t>&lt; First Special Requirement &gt;</w:t>
      </w:r>
      <w:bookmarkEnd w:id="16"/>
      <w:bookmarkEnd w:id="17"/>
      <w:bookmarkEnd w:id="18"/>
    </w:p>
    <w:p w14:paraId="6A3B2C40" w14:textId="7B350721" w:rsidR="00321B74" w:rsidRPr="00321B74" w:rsidRDefault="00321B74" w:rsidP="00321B74">
      <w:pPr>
        <w:ind w:left="720"/>
        <w:rPr>
          <w:sz w:val="24"/>
          <w:szCs w:val="24"/>
        </w:rPr>
      </w:pPr>
      <w:r w:rsidRPr="00321B74">
        <w:rPr>
          <w:sz w:val="24"/>
          <w:szCs w:val="24"/>
        </w:rPr>
        <w:t xml:space="preserve">There must be </w:t>
      </w:r>
      <w:r w:rsidR="00D145A3">
        <w:rPr>
          <w:sz w:val="24"/>
          <w:szCs w:val="24"/>
        </w:rPr>
        <w:t>existing employee who has worked a shift</w:t>
      </w:r>
    </w:p>
    <w:p w14:paraId="7B1D7D6C" w14:textId="77777777" w:rsidR="0074192A" w:rsidRDefault="0074192A"/>
    <w:p w14:paraId="356180D6" w14:textId="77777777" w:rsidR="0074192A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494515313"/>
      <w:r>
        <w:t>Pre-conditions</w:t>
      </w:r>
      <w:bookmarkEnd w:id="19"/>
      <w:bookmarkEnd w:id="20"/>
      <w:bookmarkEnd w:id="21"/>
    </w:p>
    <w:p w14:paraId="78985B18" w14:textId="77777777" w:rsidR="00B02F68" w:rsidRDefault="00AE19B8" w:rsidP="00B02F68">
      <w:pPr>
        <w:pStyle w:val="Heading2"/>
        <w:widowControl/>
      </w:pPr>
      <w:bookmarkStart w:id="22" w:name="_Toc423410254"/>
      <w:bookmarkStart w:id="23" w:name="_Toc425054513"/>
      <w:bookmarkStart w:id="24" w:name="_Toc494515314"/>
      <w:r>
        <w:t>&lt; Pre-condition One &gt;</w:t>
      </w:r>
      <w:bookmarkEnd w:id="22"/>
      <w:bookmarkEnd w:id="23"/>
      <w:bookmarkEnd w:id="24"/>
    </w:p>
    <w:p w14:paraId="07EBA142" w14:textId="5E7FF115" w:rsidR="00B02F68" w:rsidRPr="00B02F68" w:rsidRDefault="006C7930" w:rsidP="00B02F68">
      <w:pPr>
        <w:pStyle w:val="InfoBlue"/>
      </w:pPr>
      <w:r>
        <w:t>An employee works a shift.</w:t>
      </w:r>
    </w:p>
    <w:p w14:paraId="75960610" w14:textId="77777777" w:rsidR="0074192A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94515315"/>
      <w:r>
        <w:lastRenderedPageBreak/>
        <w:t>Post-conditions</w:t>
      </w:r>
      <w:bookmarkEnd w:id="25"/>
      <w:bookmarkEnd w:id="26"/>
      <w:bookmarkEnd w:id="27"/>
    </w:p>
    <w:p w14:paraId="177390A5" w14:textId="77777777" w:rsidR="0074192A" w:rsidRDefault="00AE19B8">
      <w:pPr>
        <w:pStyle w:val="Heading2"/>
        <w:widowControl/>
      </w:pPr>
      <w:bookmarkStart w:id="28" w:name="_Toc423410256"/>
      <w:bookmarkStart w:id="29" w:name="_Toc425054515"/>
      <w:bookmarkStart w:id="30" w:name="_Toc494515316"/>
      <w:r>
        <w:t>&lt; Post-condition One &gt;</w:t>
      </w:r>
      <w:bookmarkEnd w:id="28"/>
      <w:bookmarkEnd w:id="29"/>
      <w:bookmarkEnd w:id="30"/>
    </w:p>
    <w:p w14:paraId="4780D518" w14:textId="45F75935" w:rsidR="00321B74" w:rsidRPr="00321B74" w:rsidRDefault="00215DB8" w:rsidP="00321B74">
      <w:pPr>
        <w:pStyle w:val="InfoBlue"/>
      </w:pPr>
      <w:r>
        <w:t>Costs are documented and used for accounting decisions as well as business planning</w:t>
      </w:r>
      <w:r w:rsidR="006C7930">
        <w:t>, wages are dis</w:t>
      </w:r>
      <w:r w:rsidR="004F10B1">
        <w:t>bursed to employees.</w:t>
      </w:r>
    </w:p>
    <w:p w14:paraId="347BDAAD" w14:textId="77777777" w:rsidR="0074192A" w:rsidRDefault="00AE19B8" w:rsidP="00321B74">
      <w:pPr>
        <w:pStyle w:val="Heading1"/>
      </w:pPr>
      <w:bookmarkStart w:id="31" w:name="_Toc494515317"/>
      <w:r>
        <w:t>Extension Points</w:t>
      </w:r>
      <w:bookmarkEnd w:id="31"/>
    </w:p>
    <w:p w14:paraId="0E80FA57" w14:textId="77777777" w:rsidR="0074192A" w:rsidRDefault="00AE19B8">
      <w:pPr>
        <w:pStyle w:val="Heading2"/>
      </w:pPr>
      <w:bookmarkStart w:id="32" w:name="_Toc494515318"/>
      <w:r>
        <w:t>&lt;Extension Point</w:t>
      </w:r>
      <w:r w:rsidR="00321B74">
        <w:t xml:space="preserve"> One</w:t>
      </w:r>
      <w:r>
        <w:t>&gt;</w:t>
      </w:r>
      <w:bookmarkEnd w:id="32"/>
    </w:p>
    <w:p w14:paraId="051086C5" w14:textId="62F24235" w:rsidR="00CA0558" w:rsidRDefault="00215DB8" w:rsidP="00B02F68">
      <w:pPr>
        <w:pStyle w:val="InfoBlue"/>
      </w:pPr>
      <w:r>
        <w:t xml:space="preserve">Costs are saved in the Accounting database permanently and is used for current business decisions, but also as a historical log for tracking the company’s progress. </w:t>
      </w:r>
      <w:r w:rsidR="00DB31BE">
        <w:t xml:space="preserve">Wages are documented and recorded and employees are paid. </w:t>
      </w:r>
      <w:bookmarkStart w:id="33" w:name="_GoBack"/>
      <w:bookmarkEnd w:id="33"/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A510" w14:textId="77777777" w:rsidR="005A227D" w:rsidRDefault="005A227D">
      <w:pPr>
        <w:spacing w:line="240" w:lineRule="auto"/>
      </w:pPr>
      <w:r>
        <w:separator/>
      </w:r>
    </w:p>
  </w:endnote>
  <w:endnote w:type="continuationSeparator" w:id="0">
    <w:p w14:paraId="1AFA0824" w14:textId="77777777" w:rsidR="005A227D" w:rsidRDefault="005A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 w14:paraId="73B269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879D7" w14:textId="77777777"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70D3D" w14:textId="0134DECA"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213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3B8BA" w14:textId="77777777"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E8DBF5D" w14:textId="77777777"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A3BD" w14:textId="77777777" w:rsidR="005A227D" w:rsidRDefault="005A227D">
      <w:pPr>
        <w:spacing w:line="240" w:lineRule="auto"/>
      </w:pPr>
      <w:r>
        <w:separator/>
      </w:r>
    </w:p>
  </w:footnote>
  <w:footnote w:type="continuationSeparator" w:id="0">
    <w:p w14:paraId="6D26FC58" w14:textId="77777777" w:rsidR="005A227D" w:rsidRDefault="005A2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2924" w14:textId="77777777" w:rsidR="0074192A" w:rsidRDefault="0074192A">
    <w:pPr>
      <w:rPr>
        <w:sz w:val="24"/>
      </w:rPr>
    </w:pPr>
  </w:p>
  <w:p w14:paraId="4B7B0113" w14:textId="77777777" w:rsidR="0074192A" w:rsidRDefault="0074192A">
    <w:pPr>
      <w:pBdr>
        <w:top w:val="single" w:sz="6" w:space="1" w:color="auto"/>
      </w:pBdr>
      <w:rPr>
        <w:sz w:val="24"/>
      </w:rPr>
    </w:pPr>
  </w:p>
  <w:p w14:paraId="48E51C2E" w14:textId="77777777"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876E83B" w14:textId="77777777" w:rsidR="0074192A" w:rsidRDefault="0074192A">
    <w:pPr>
      <w:pBdr>
        <w:bottom w:val="single" w:sz="6" w:space="1" w:color="auto"/>
      </w:pBdr>
      <w:jc w:val="right"/>
      <w:rPr>
        <w:sz w:val="24"/>
      </w:rPr>
    </w:pPr>
  </w:p>
  <w:p w14:paraId="24B7D8E8" w14:textId="77777777"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 w14:paraId="4C268B71" w14:textId="77777777">
      <w:tc>
        <w:tcPr>
          <w:tcW w:w="6379" w:type="dxa"/>
        </w:tcPr>
        <w:p w14:paraId="3FB74212" w14:textId="77777777" w:rsidR="0074192A" w:rsidRDefault="002D3DE6">
          <w:r>
            <w:t>Silver Soul</w:t>
          </w:r>
        </w:p>
      </w:tc>
      <w:tc>
        <w:tcPr>
          <w:tcW w:w="3179" w:type="dxa"/>
        </w:tcPr>
        <w:p w14:paraId="746E725F" w14:textId="77777777"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 w14:paraId="3FC6D569" w14:textId="77777777">
      <w:tc>
        <w:tcPr>
          <w:tcW w:w="6379" w:type="dxa"/>
        </w:tcPr>
        <w:p w14:paraId="7DC03B4C" w14:textId="10A27C08" w:rsidR="0074192A" w:rsidRDefault="005A227D">
          <w:fldSimple w:instr="title  \* Mergeformat ">
            <w:r w:rsidR="00CA0558">
              <w:t>Use Ca</w:t>
            </w:r>
            <w:r w:rsidR="00BC4EE1">
              <w:t xml:space="preserve">se Specification: </w:t>
            </w:r>
          </w:fldSimple>
          <w:r w:rsidR="001F652A">
            <w:t xml:space="preserve"> </w:t>
          </w:r>
          <w:r w:rsidR="001F652A" w:rsidRPr="001F652A">
            <w:t>Record Number of Hours Worked</w:t>
          </w:r>
        </w:p>
      </w:tc>
      <w:tc>
        <w:tcPr>
          <w:tcW w:w="3179" w:type="dxa"/>
        </w:tcPr>
        <w:p w14:paraId="52AFDD3A" w14:textId="77777777"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 w14:paraId="78BB39A0" w14:textId="77777777">
      <w:tc>
        <w:tcPr>
          <w:tcW w:w="9558" w:type="dxa"/>
          <w:gridSpan w:val="2"/>
        </w:tcPr>
        <w:p w14:paraId="49F5E0BB" w14:textId="77777777" w:rsidR="0074192A" w:rsidRDefault="0074192A"/>
      </w:tc>
    </w:tr>
  </w:tbl>
  <w:p w14:paraId="419EAB35" w14:textId="77777777"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144B23"/>
    <w:multiLevelType w:val="multilevel"/>
    <w:tmpl w:val="60B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4503A7"/>
    <w:multiLevelType w:val="hybridMultilevel"/>
    <w:tmpl w:val="C212DAB0"/>
    <w:lvl w:ilvl="0" w:tplc="83D88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18"/>
  </w:num>
  <w:num w:numId="23">
    <w:abstractNumId w:val="13"/>
  </w:num>
  <w:num w:numId="24">
    <w:abstractNumId w:val="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265A8"/>
    <w:rsid w:val="001803CA"/>
    <w:rsid w:val="001E36D6"/>
    <w:rsid w:val="001F652A"/>
    <w:rsid w:val="00215DB8"/>
    <w:rsid w:val="002D3DE6"/>
    <w:rsid w:val="002D554C"/>
    <w:rsid w:val="002E3D17"/>
    <w:rsid w:val="003003B0"/>
    <w:rsid w:val="00307624"/>
    <w:rsid w:val="00321B74"/>
    <w:rsid w:val="00350C6C"/>
    <w:rsid w:val="0035442E"/>
    <w:rsid w:val="003E146A"/>
    <w:rsid w:val="00447DDC"/>
    <w:rsid w:val="004E0DE2"/>
    <w:rsid w:val="004F10B1"/>
    <w:rsid w:val="0052213C"/>
    <w:rsid w:val="005A227D"/>
    <w:rsid w:val="00616672"/>
    <w:rsid w:val="006436C1"/>
    <w:rsid w:val="00646BF7"/>
    <w:rsid w:val="0067192F"/>
    <w:rsid w:val="006C7930"/>
    <w:rsid w:val="0074192A"/>
    <w:rsid w:val="007E66D8"/>
    <w:rsid w:val="008D7F57"/>
    <w:rsid w:val="00965D0D"/>
    <w:rsid w:val="00995EB3"/>
    <w:rsid w:val="00A276F0"/>
    <w:rsid w:val="00AE19B8"/>
    <w:rsid w:val="00B02F68"/>
    <w:rsid w:val="00BC4EE1"/>
    <w:rsid w:val="00CA0558"/>
    <w:rsid w:val="00CB4D48"/>
    <w:rsid w:val="00D145A3"/>
    <w:rsid w:val="00DB31BE"/>
    <w:rsid w:val="00E8279A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1D2ACD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2F68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5</Pages>
  <Words>363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14</cp:revision>
  <cp:lastPrinted>1900-01-01T05:00:00Z</cp:lastPrinted>
  <dcterms:created xsi:type="dcterms:W3CDTF">2018-10-25T15:04:00Z</dcterms:created>
  <dcterms:modified xsi:type="dcterms:W3CDTF">2018-10-25T15:16:00Z</dcterms:modified>
</cp:coreProperties>
</file>