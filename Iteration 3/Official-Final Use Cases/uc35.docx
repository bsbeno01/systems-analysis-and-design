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fldSimple w:instr=" SUBJECT  \* MERGEFORMAT ">
        <w:r w:rsidR="00CA0558">
          <w:t>&lt;</w:t>
        </w:r>
        <w:r w:rsidR="00C9584B">
          <w:t>Silver Soul</w:t>
        </w:r>
        <w:r w:rsidR="00CA0558">
          <w:t>&gt;</w:t>
        </w:r>
      </w:fldSimple>
    </w:p>
    <w:p w14:paraId="2F09F50B" w14:textId="42046973" w:rsidR="008F3F9A" w:rsidRDefault="000477B7">
      <w:pPr>
        <w:pStyle w:val="Title"/>
        <w:jc w:val="right"/>
      </w:pPr>
      <w:fldSimple w:instr="title  \* Mergeformat ">
        <w:r w:rsidR="00CA0558">
          <w:t>Use Case Specification: &lt;</w:t>
        </w:r>
        <w:r w:rsidR="00E819FE">
          <w:t xml:space="preserve">Update Cart </w:t>
        </w:r>
        <w:r w:rsidR="00CA0558">
          <w:t>&gt;</w:t>
        </w:r>
      </w:fldSimple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bookmarkStart w:id="0" w:name="_Hlk528227770"/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7A77E331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</w:t>
        </w:r>
        <w:r w:rsidR="00F956A8">
          <w:t>pdate Cart</w:t>
        </w:r>
        <w:r w:rsidR="00CA0558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04F95AA6" w14:textId="7031A29B" w:rsidR="000F671D" w:rsidRDefault="00F956A8">
      <w:pPr>
        <w:pStyle w:val="Heading2"/>
      </w:pPr>
      <w:bookmarkStart w:id="3" w:name="_Toc423410238"/>
      <w:bookmarkStart w:id="4" w:name="_Toc425054504"/>
      <w:bookmarkStart w:id="5" w:name="_Toc494515305"/>
      <w:r>
        <w:t xml:space="preserve">Update </w:t>
      </w:r>
      <w:r w:rsidR="00910C9F">
        <w:t xml:space="preserve">Cart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3"/>
      <w:bookmarkEnd w:id="4"/>
      <w:bookmarkEnd w:id="5"/>
    </w:p>
    <w:p w14:paraId="42738D4E" w14:textId="27BC3524" w:rsidR="00354970" w:rsidRPr="00354970" w:rsidRDefault="00354970" w:rsidP="00354970">
      <w:pPr>
        <w:ind w:left="720"/>
      </w:pPr>
      <w:r>
        <w:t xml:space="preserve">This use case defines the actions involved when </w:t>
      </w:r>
      <w:r w:rsidR="00910C9F">
        <w:t>a customer removes an item from their cart.</w:t>
      </w:r>
    </w:p>
    <w:p w14:paraId="4D345EDC" w14:textId="1136DB05" w:rsidR="008F3F9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6D27F3B6" w14:textId="77777777" w:rsidR="008F3F9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0976B0D8" w14:textId="0FEE5715" w:rsidR="00021DC2" w:rsidRDefault="00021DC2" w:rsidP="00276503">
      <w:pPr>
        <w:pStyle w:val="BodyText"/>
        <w:numPr>
          <w:ilvl w:val="0"/>
          <w:numId w:val="24"/>
        </w:numPr>
      </w:pPr>
      <w:r>
        <w:t>Customer visits Karoline’s website.</w:t>
      </w:r>
    </w:p>
    <w:p w14:paraId="458F68A4" w14:textId="53C42BD2" w:rsidR="00021DC2" w:rsidRDefault="00021DC2" w:rsidP="00276503">
      <w:pPr>
        <w:pStyle w:val="BodyText"/>
        <w:numPr>
          <w:ilvl w:val="0"/>
          <w:numId w:val="24"/>
        </w:numPr>
      </w:pPr>
      <w:r>
        <w:t>Customer clicks on “add item to cart” button.</w:t>
      </w:r>
    </w:p>
    <w:p w14:paraId="27D20AC1" w14:textId="5FD3E46F" w:rsidR="00021DC2" w:rsidRDefault="00021DC2" w:rsidP="00276503">
      <w:pPr>
        <w:pStyle w:val="BodyText"/>
        <w:numPr>
          <w:ilvl w:val="0"/>
          <w:numId w:val="24"/>
        </w:numPr>
      </w:pPr>
      <w:r>
        <w:t>The Item is added to the Cart.</w:t>
      </w:r>
    </w:p>
    <w:p w14:paraId="51590B93" w14:textId="6AB5993A" w:rsidR="00276503" w:rsidRDefault="00276503" w:rsidP="00276503">
      <w:pPr>
        <w:pStyle w:val="BodyText"/>
        <w:numPr>
          <w:ilvl w:val="0"/>
          <w:numId w:val="24"/>
        </w:numPr>
      </w:pPr>
      <w:r>
        <w:t>Customer</w:t>
      </w:r>
      <w:r w:rsidR="000F671D">
        <w:t xml:space="preserve"> </w:t>
      </w:r>
      <w:r>
        <w:t xml:space="preserve">clicks on “View Cart” button on sweet </w:t>
      </w:r>
      <w:r w:rsidR="00021DC2">
        <w:t>Karoline’s</w:t>
      </w:r>
      <w:r>
        <w:t xml:space="preserve"> webpage.</w:t>
      </w:r>
    </w:p>
    <w:p w14:paraId="5C13036A" w14:textId="5EEF55C8" w:rsidR="00276503" w:rsidRDefault="00276503" w:rsidP="003870EE">
      <w:pPr>
        <w:pStyle w:val="BodyText"/>
        <w:numPr>
          <w:ilvl w:val="0"/>
          <w:numId w:val="24"/>
        </w:numPr>
      </w:pPr>
      <w:r>
        <w:t>The cart page loads.</w:t>
      </w:r>
    </w:p>
    <w:p w14:paraId="1EBAC33C" w14:textId="4F9D00CF" w:rsidR="00021DC2" w:rsidRDefault="00021DC2" w:rsidP="003870EE">
      <w:pPr>
        <w:pStyle w:val="BodyText"/>
        <w:numPr>
          <w:ilvl w:val="0"/>
          <w:numId w:val="24"/>
        </w:numPr>
      </w:pPr>
      <w:r>
        <w:t>The Page shows the added item.</w:t>
      </w:r>
    </w:p>
    <w:p w14:paraId="6CA098AE" w14:textId="7C668314" w:rsidR="0053570D" w:rsidRDefault="0053570D" w:rsidP="0053570D">
      <w:pPr>
        <w:pStyle w:val="Heading2"/>
      </w:pPr>
      <w:r w:rsidRPr="0053570D">
        <w:t>Alternative Flows</w:t>
      </w:r>
    </w:p>
    <w:p w14:paraId="6E1D7D8D" w14:textId="77777777" w:rsidR="0053570D" w:rsidRPr="0053570D" w:rsidRDefault="0053570D" w:rsidP="0053570D">
      <w:pPr>
        <w:pStyle w:val="BodyText"/>
        <w:ind w:left="0"/>
        <w:rPr>
          <w:b/>
          <w:sz w:val="22"/>
        </w:rPr>
      </w:pPr>
    </w:p>
    <w:p w14:paraId="680E329C" w14:textId="04733B81" w:rsidR="0053570D" w:rsidRDefault="0053570D" w:rsidP="0053570D">
      <w:pPr>
        <w:pStyle w:val="Heading3"/>
      </w:pPr>
      <w:r w:rsidRPr="0053570D">
        <w:t>&lt; First Alternative Flow &gt;</w:t>
      </w:r>
      <w:r w:rsidRPr="0053570D">
        <w:tab/>
      </w:r>
    </w:p>
    <w:p w14:paraId="2CDBF868" w14:textId="563BB8D0" w:rsidR="0053570D" w:rsidRDefault="0053570D" w:rsidP="0053570D">
      <w:pPr>
        <w:pStyle w:val="BodyText"/>
      </w:pPr>
      <w:r>
        <w:t xml:space="preserve">1.    </w:t>
      </w:r>
      <w:r>
        <w:t>Customer visits Karoline’s website.</w:t>
      </w:r>
    </w:p>
    <w:p w14:paraId="0DD56D2D" w14:textId="23CC0355" w:rsidR="0053570D" w:rsidRDefault="0053570D" w:rsidP="0053570D">
      <w:pPr>
        <w:pStyle w:val="BodyText"/>
      </w:pPr>
      <w:r>
        <w:t xml:space="preserve">2.    </w:t>
      </w:r>
      <w:r>
        <w:t>Customer clicks on “</w:t>
      </w:r>
      <w:r>
        <w:t>remove</w:t>
      </w:r>
      <w:r>
        <w:t xml:space="preserve"> item </w:t>
      </w:r>
      <w:r>
        <w:t>from</w:t>
      </w:r>
      <w:r>
        <w:t xml:space="preserve"> cart” button.</w:t>
      </w:r>
    </w:p>
    <w:p w14:paraId="4FC9FE16" w14:textId="2DCE3BEA" w:rsidR="0053570D" w:rsidRDefault="0053570D" w:rsidP="0053570D">
      <w:pPr>
        <w:pStyle w:val="BodyText"/>
      </w:pPr>
      <w:r>
        <w:t xml:space="preserve">3.    </w:t>
      </w:r>
      <w:r>
        <w:t xml:space="preserve">The Item is </w:t>
      </w:r>
      <w:r>
        <w:t xml:space="preserve">removed from </w:t>
      </w:r>
      <w:r>
        <w:t>the Cart.</w:t>
      </w:r>
    </w:p>
    <w:p w14:paraId="13256850" w14:textId="4991C077" w:rsidR="0053570D" w:rsidRDefault="0053570D" w:rsidP="0053570D">
      <w:pPr>
        <w:pStyle w:val="BodyText"/>
      </w:pPr>
      <w:r>
        <w:t xml:space="preserve">4.    </w:t>
      </w:r>
      <w:r>
        <w:t>Customer clicks on “View Cart” button on sweet Karoline’s webpage.</w:t>
      </w:r>
    </w:p>
    <w:p w14:paraId="1D1F8222" w14:textId="44742369" w:rsidR="0053570D" w:rsidRDefault="0053570D" w:rsidP="0053570D">
      <w:pPr>
        <w:pStyle w:val="BodyText"/>
      </w:pPr>
      <w:r>
        <w:t xml:space="preserve">5.    </w:t>
      </w:r>
      <w:r>
        <w:t>The cart page loads.</w:t>
      </w:r>
    </w:p>
    <w:p w14:paraId="5CD00740" w14:textId="4F50C650" w:rsidR="0053570D" w:rsidRDefault="0053570D" w:rsidP="0053570D">
      <w:pPr>
        <w:pStyle w:val="BodyText"/>
      </w:pPr>
      <w:r>
        <w:t xml:space="preserve">6.    </w:t>
      </w:r>
      <w:r>
        <w:t xml:space="preserve">The Page </w:t>
      </w:r>
      <w:r>
        <w:t>doesn’t show the deleted</w:t>
      </w:r>
      <w:r>
        <w:t xml:space="preserve"> item.</w:t>
      </w:r>
    </w:p>
    <w:p w14:paraId="0EA9000A" w14:textId="10DF0039" w:rsidR="0053570D" w:rsidRPr="0053570D" w:rsidRDefault="0053570D" w:rsidP="0053570D">
      <w:pPr>
        <w:pStyle w:val="BodyText"/>
        <w:rPr>
          <w:sz w:val="22"/>
        </w:rPr>
      </w:pP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14:paraId="2C3042FD" w14:textId="37FDBC16" w:rsidR="008F3F9A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14:paraId="1102E7DC" w14:textId="7217AC58" w:rsidR="00E83AD3" w:rsidRDefault="00E83AD3" w:rsidP="005018F5">
      <w:pPr>
        <w:ind w:left="720"/>
      </w:pPr>
      <w:r>
        <w:t>The cart must be accessible to the customer.</w:t>
      </w:r>
    </w:p>
    <w:p w14:paraId="113B910D" w14:textId="77777777" w:rsidR="005018F5" w:rsidRPr="00E83AD3" w:rsidRDefault="005018F5" w:rsidP="005018F5">
      <w:pPr>
        <w:ind w:left="720"/>
      </w:pPr>
    </w:p>
    <w:p w14:paraId="5286BD26" w14:textId="77777777" w:rsidR="008F3F9A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BC2F97F" w14:textId="3C35310A" w:rsidR="008F3F9A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14:paraId="74949A5B" w14:textId="1C21AE47" w:rsidR="00744D84" w:rsidRPr="00744D84" w:rsidRDefault="00744D84" w:rsidP="00744D84">
      <w:pPr>
        <w:ind w:left="720"/>
      </w:pPr>
      <w:r>
        <w:t>The correct item</w:t>
      </w:r>
      <w:r w:rsidR="005018F5">
        <w:t>/items should be viewable in the cart once the update completes</w:t>
      </w:r>
      <w:bookmarkStart w:id="24" w:name="_GoBack"/>
      <w:bookmarkEnd w:id="24"/>
      <w:r>
        <w:t>.</w:t>
      </w:r>
    </w:p>
    <w:p w14:paraId="01EA6EBB" w14:textId="77777777" w:rsidR="008F3F9A" w:rsidRDefault="00AE19B8">
      <w:pPr>
        <w:pStyle w:val="Heading1"/>
      </w:pPr>
      <w:bookmarkStart w:id="25" w:name="_Toc494515317"/>
      <w:r>
        <w:t>Extension Points</w:t>
      </w:r>
      <w:bookmarkEnd w:id="25"/>
    </w:p>
    <w:p w14:paraId="2CC08882" w14:textId="3DDDA22B" w:rsidR="008F3F9A" w:rsidRDefault="00AE19B8">
      <w:pPr>
        <w:pStyle w:val="Heading2"/>
      </w:pPr>
      <w:bookmarkStart w:id="26" w:name="_Toc494515318"/>
      <w:r>
        <w:t>&lt;Name of Extension Point&gt;</w:t>
      </w:r>
      <w:bookmarkEnd w:id="26"/>
    </w:p>
    <w:p w14:paraId="7AA31C04" w14:textId="76864FA2" w:rsidR="00744D84" w:rsidRPr="00744D84" w:rsidRDefault="00744D84" w:rsidP="00744D84">
      <w:pPr>
        <w:ind w:left="720"/>
      </w:pPr>
      <w:r>
        <w:t>The cart is updated.</w:t>
      </w:r>
    </w:p>
    <w:p w14:paraId="7141A5C3" w14:textId="06CB3C86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D73F1" w14:textId="77777777" w:rsidR="00D1173D" w:rsidRDefault="00D1173D">
      <w:pPr>
        <w:spacing w:line="240" w:lineRule="auto"/>
      </w:pPr>
      <w:r>
        <w:separator/>
      </w:r>
    </w:p>
  </w:endnote>
  <w:endnote w:type="continuationSeparator" w:id="0">
    <w:p w14:paraId="76DD3EDD" w14:textId="77777777" w:rsidR="00D1173D" w:rsidRDefault="00D1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7828A8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C4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381B6" w14:textId="77777777" w:rsidR="00D1173D" w:rsidRDefault="00D1173D">
      <w:pPr>
        <w:spacing w:line="240" w:lineRule="auto"/>
      </w:pPr>
      <w:r>
        <w:separator/>
      </w:r>
    </w:p>
  </w:footnote>
  <w:footnote w:type="continuationSeparator" w:id="0">
    <w:p w14:paraId="3BB0295E" w14:textId="77777777" w:rsidR="00D1173D" w:rsidRDefault="00D11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0477B7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2AF2013D" w:rsidR="008F3F9A" w:rsidRDefault="000477B7">
          <w:fldSimple w:instr="title  \* Mergeformat ">
            <w:r w:rsidR="00CA0558">
              <w:t>Use Case Specification: &lt;</w:t>
            </w:r>
            <w:r w:rsidR="00E819FE">
              <w:t xml:space="preserve">Update </w:t>
            </w:r>
            <w:r w:rsidR="00910C9F">
              <w:t>Cart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D5021"/>
    <w:multiLevelType w:val="hybridMultilevel"/>
    <w:tmpl w:val="7304E532"/>
    <w:lvl w:ilvl="0" w:tplc="C55CE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11"/>
  </w:num>
  <w:num w:numId="15">
    <w:abstractNumId w:val="6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10"/>
  </w:num>
  <w:num w:numId="21">
    <w:abstractNumId w:val="19"/>
  </w:num>
  <w:num w:numId="22">
    <w:abstractNumId w:val="8"/>
  </w:num>
  <w:num w:numId="23">
    <w:abstractNumId w:val="9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21DC2"/>
    <w:rsid w:val="000324B9"/>
    <w:rsid w:val="00036E8B"/>
    <w:rsid w:val="000477B7"/>
    <w:rsid w:val="000F671D"/>
    <w:rsid w:val="00153832"/>
    <w:rsid w:val="00230003"/>
    <w:rsid w:val="00276503"/>
    <w:rsid w:val="0031471C"/>
    <w:rsid w:val="00354970"/>
    <w:rsid w:val="0038359D"/>
    <w:rsid w:val="003870EE"/>
    <w:rsid w:val="003C0A48"/>
    <w:rsid w:val="003F13F1"/>
    <w:rsid w:val="00440970"/>
    <w:rsid w:val="0047612D"/>
    <w:rsid w:val="00482291"/>
    <w:rsid w:val="005018F5"/>
    <w:rsid w:val="00513C99"/>
    <w:rsid w:val="0053570D"/>
    <w:rsid w:val="00545715"/>
    <w:rsid w:val="00744D84"/>
    <w:rsid w:val="008030AB"/>
    <w:rsid w:val="00810315"/>
    <w:rsid w:val="008235F4"/>
    <w:rsid w:val="008F3F9A"/>
    <w:rsid w:val="00910C9F"/>
    <w:rsid w:val="00A75060"/>
    <w:rsid w:val="00AE19B8"/>
    <w:rsid w:val="00B0734B"/>
    <w:rsid w:val="00B13522"/>
    <w:rsid w:val="00C86C4D"/>
    <w:rsid w:val="00C9584B"/>
    <w:rsid w:val="00CA0558"/>
    <w:rsid w:val="00CB69DE"/>
    <w:rsid w:val="00CE714C"/>
    <w:rsid w:val="00D1173D"/>
    <w:rsid w:val="00D635A0"/>
    <w:rsid w:val="00DD634E"/>
    <w:rsid w:val="00E819FE"/>
    <w:rsid w:val="00E83AD3"/>
    <w:rsid w:val="00EF6B96"/>
    <w:rsid w:val="00F9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2</cp:revision>
  <cp:lastPrinted>1900-01-01T05:00:00Z</cp:lastPrinted>
  <dcterms:created xsi:type="dcterms:W3CDTF">2018-10-25T14:52:00Z</dcterms:created>
  <dcterms:modified xsi:type="dcterms:W3CDTF">2018-10-25T14:52:00Z</dcterms:modified>
</cp:coreProperties>
</file>