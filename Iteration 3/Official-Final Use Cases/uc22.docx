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C9584B">
        <w:t>Silver Soul</w:t>
      </w:r>
      <w:r w:rsidR="00CA0558">
        <w:t>&gt;</w:t>
      </w:r>
      <w:r>
        <w:fldChar w:fldCharType="end"/>
      </w:r>
    </w:p>
    <w:p w14:paraId="2F09F50B" w14:textId="4650E764" w:rsidR="008F3F9A" w:rsidRDefault="000477B7">
      <w:pPr>
        <w:pStyle w:val="Title"/>
        <w:jc w:val="right"/>
      </w:pPr>
      <w:fldSimple w:instr="title  \* Mergeformat ">
        <w:r w:rsidR="00CA0558">
          <w:t>Use Case Specification: &lt;</w:t>
        </w:r>
        <w:r w:rsidR="00036E8B">
          <w:t>Pay</w:t>
        </w:r>
        <w:r w:rsidR="00153832">
          <w:t xml:space="preserve"> Employee</w:t>
        </w:r>
        <w:r w:rsidR="00CA0558">
          <w:t>&gt;</w:t>
        </w:r>
      </w:fldSimple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77777777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4F95AA6" w14:textId="3B0E419A" w:rsidR="000F671D" w:rsidRDefault="00153832">
      <w:pPr>
        <w:pStyle w:val="Heading2"/>
      </w:pPr>
      <w:bookmarkStart w:id="2" w:name="_Toc423410238"/>
      <w:bookmarkStart w:id="3" w:name="_Toc425054504"/>
      <w:bookmarkStart w:id="4" w:name="_Toc494515305"/>
      <w:r>
        <w:t xml:space="preserve">Hire Employee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2"/>
      <w:bookmarkEnd w:id="3"/>
      <w:bookmarkEnd w:id="4"/>
    </w:p>
    <w:p w14:paraId="42738D4E" w14:textId="0A421BB7" w:rsidR="00354970" w:rsidRPr="00354970" w:rsidRDefault="00354970" w:rsidP="00354970">
      <w:pPr>
        <w:ind w:left="720"/>
      </w:pPr>
      <w:r>
        <w:t xml:space="preserve">This use case defines the actions involved when Karoline </w:t>
      </w:r>
      <w:r w:rsidR="0031471C">
        <w:t>pays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 w:rsidR="0031471C">
        <w:t>all current</w:t>
      </w:r>
      <w:r>
        <w:t xml:space="preserve"> employee</w:t>
      </w:r>
      <w:r w:rsidR="0031471C">
        <w:t>s for their time worked</w:t>
      </w:r>
      <w:r w:rsidR="00B13522">
        <w:t>.</w:t>
      </w:r>
    </w:p>
    <w:p w14:paraId="4D345EDC" w14:textId="1136DB05" w:rsidR="008F3F9A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6D27F3B6" w14:textId="77777777" w:rsidR="008F3F9A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376266DE" w14:textId="5FB550D0" w:rsidR="003870EE" w:rsidRDefault="000F671D" w:rsidP="003870EE">
      <w:pPr>
        <w:pStyle w:val="BodyText"/>
        <w:numPr>
          <w:ilvl w:val="0"/>
          <w:numId w:val="24"/>
        </w:numPr>
      </w:pPr>
      <w:r>
        <w:t xml:space="preserve">Karoline </w:t>
      </w:r>
      <w:r w:rsidR="003870EE">
        <w:t>logs into work database.</w:t>
      </w:r>
    </w:p>
    <w:p w14:paraId="5789C8A0" w14:textId="638E212D" w:rsidR="000F671D" w:rsidRDefault="003870EE" w:rsidP="000F671D">
      <w:pPr>
        <w:pStyle w:val="BodyText"/>
        <w:numPr>
          <w:ilvl w:val="0"/>
          <w:numId w:val="24"/>
        </w:numPr>
      </w:pPr>
      <w:r>
        <w:t>Karoline uses the calculated number (Hrs. worked * Hourly Pay).</w:t>
      </w:r>
    </w:p>
    <w:p w14:paraId="2F4F3B1A" w14:textId="59EA08CE" w:rsidR="000F671D" w:rsidRDefault="000F671D" w:rsidP="000F671D">
      <w:pPr>
        <w:pStyle w:val="BodyText"/>
        <w:numPr>
          <w:ilvl w:val="0"/>
          <w:numId w:val="24"/>
        </w:numPr>
      </w:pPr>
      <w:r>
        <w:t>Karoline</w:t>
      </w:r>
      <w:r w:rsidR="003870EE">
        <w:t xml:space="preserve"> logs onto her banking website.</w:t>
      </w:r>
      <w:r>
        <w:t xml:space="preserve"> </w:t>
      </w:r>
    </w:p>
    <w:p w14:paraId="652F11C4" w14:textId="7CFF7BA3" w:rsidR="000F671D" w:rsidRDefault="000F671D" w:rsidP="000F671D">
      <w:pPr>
        <w:pStyle w:val="BodyText"/>
        <w:numPr>
          <w:ilvl w:val="0"/>
          <w:numId w:val="24"/>
        </w:numPr>
      </w:pPr>
      <w:r>
        <w:t>Karoline</w:t>
      </w:r>
      <w:r w:rsidR="003870EE">
        <w:t xml:space="preserve"> connects her information with a employees banking information.</w:t>
      </w:r>
    </w:p>
    <w:p w14:paraId="6087795B" w14:textId="7A88FE90" w:rsidR="003870EE" w:rsidRDefault="003870EE" w:rsidP="000F671D">
      <w:pPr>
        <w:pStyle w:val="BodyText"/>
        <w:numPr>
          <w:ilvl w:val="0"/>
          <w:numId w:val="24"/>
        </w:numPr>
      </w:pPr>
      <w:r>
        <w:t>Karoline enters calculated number into transaction box.</w:t>
      </w:r>
    </w:p>
    <w:p w14:paraId="749AC24F" w14:textId="2AB0D8BC" w:rsidR="003870EE" w:rsidRDefault="003870EE" w:rsidP="000F671D">
      <w:pPr>
        <w:pStyle w:val="BodyText"/>
        <w:numPr>
          <w:ilvl w:val="0"/>
          <w:numId w:val="24"/>
        </w:numPr>
      </w:pPr>
      <w:r>
        <w:t>Karoline clicks submit.</w:t>
      </w:r>
    </w:p>
    <w:p w14:paraId="40720F2E" w14:textId="4D743794" w:rsidR="008030AB" w:rsidRDefault="003870EE" w:rsidP="008030AB">
      <w:pPr>
        <w:pStyle w:val="BodyText"/>
        <w:numPr>
          <w:ilvl w:val="0"/>
          <w:numId w:val="24"/>
        </w:numPr>
      </w:pPr>
      <w:r>
        <w:t xml:space="preserve">The bank transfers the specified money to the </w:t>
      </w:r>
      <w:r w:rsidR="008030AB">
        <w:t>employee’s</w:t>
      </w:r>
      <w:r>
        <w:t xml:space="preserve"> bank.</w:t>
      </w:r>
    </w:p>
    <w:p w14:paraId="7E84F603" w14:textId="1C493EAF" w:rsidR="008030AB" w:rsidRDefault="008030AB" w:rsidP="008030AB">
      <w:pPr>
        <w:pStyle w:val="BodyText"/>
        <w:numPr>
          <w:ilvl w:val="0"/>
          <w:numId w:val="24"/>
        </w:numPr>
      </w:pPr>
      <w:r>
        <w:t>The employee is notified that they have been paid.</w:t>
      </w:r>
    </w:p>
    <w:p w14:paraId="799FEDA6" w14:textId="329E9BDA" w:rsidR="008030AB" w:rsidRDefault="008030AB" w:rsidP="008030AB">
      <w:pPr>
        <w:pStyle w:val="BodyText"/>
        <w:numPr>
          <w:ilvl w:val="0"/>
          <w:numId w:val="24"/>
        </w:numPr>
      </w:pPr>
      <w:r>
        <w:t>Karoline receives an email that the transaction has completed.</w:t>
      </w:r>
    </w:p>
    <w:p w14:paraId="5667284B" w14:textId="1C79CD2D" w:rsidR="008030AB" w:rsidRDefault="008030AB" w:rsidP="00D635A0">
      <w:pPr>
        <w:pStyle w:val="BodyText"/>
        <w:numPr>
          <w:ilvl w:val="0"/>
          <w:numId w:val="24"/>
        </w:numPr>
      </w:pPr>
      <w:r>
        <w:t>Karoline receives a text alert that the transaction has completed.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14:paraId="2C3042FD" w14:textId="6AE099AF" w:rsidR="008F3F9A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14:paraId="4574BFCA" w14:textId="31C547D5" w:rsidR="008235F4" w:rsidRPr="008235F4" w:rsidRDefault="008235F4" w:rsidP="008235F4">
      <w:pPr>
        <w:ind w:left="720"/>
      </w:pPr>
      <w:r>
        <w:t xml:space="preserve">Karoline must have </w:t>
      </w:r>
      <w:r w:rsidR="00D635A0">
        <w:t xml:space="preserve">up to date bank information </w:t>
      </w:r>
      <w:r>
        <w:t xml:space="preserve">with all </w:t>
      </w:r>
      <w:r w:rsidR="00D635A0">
        <w:t xml:space="preserve">the </w:t>
      </w:r>
      <w:r>
        <w:t xml:space="preserve">current </w:t>
      </w:r>
      <w:proofErr w:type="gramStart"/>
      <w:r>
        <w:t>employees</w:t>
      </w:r>
      <w:proofErr w:type="gramEnd"/>
      <w:r>
        <w:t xml:space="preserve"> information. </w:t>
      </w:r>
    </w:p>
    <w:p w14:paraId="5286BD26" w14:textId="77777777" w:rsidR="008F3F9A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14:paraId="7BC2F97F" w14:textId="7B581950" w:rsidR="008F3F9A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14:paraId="7DD00DB1" w14:textId="77D8C321" w:rsidR="008235F4" w:rsidRPr="008235F4" w:rsidRDefault="000324B9" w:rsidP="008235F4">
      <w:pPr>
        <w:ind w:left="720"/>
      </w:pPr>
      <w:r>
        <w:t xml:space="preserve">Karoline has the correct amount of money taken from her account, while the employee has the correct amount of money </w:t>
      </w:r>
      <w:r w:rsidR="00CB69DE">
        <w:t>added to their account.</w:t>
      </w:r>
    </w:p>
    <w:p w14:paraId="01EA6EBB" w14:textId="77777777" w:rsidR="008F3F9A" w:rsidRDefault="00AE19B8">
      <w:pPr>
        <w:pStyle w:val="Heading1"/>
      </w:pPr>
      <w:bookmarkStart w:id="23" w:name="_Toc494515317"/>
      <w:r>
        <w:t>Extension Points</w:t>
      </w:r>
      <w:bookmarkEnd w:id="23"/>
    </w:p>
    <w:p w14:paraId="2CC08882" w14:textId="13AF49D7" w:rsidR="008F3F9A" w:rsidRDefault="00AE19B8">
      <w:pPr>
        <w:pStyle w:val="Heading2"/>
      </w:pPr>
      <w:bookmarkStart w:id="24" w:name="_Toc494515318"/>
      <w:r>
        <w:t>&lt;Name of Extension Point&gt;</w:t>
      </w:r>
      <w:bookmarkEnd w:id="24"/>
    </w:p>
    <w:p w14:paraId="46B06F15" w14:textId="150C3501" w:rsidR="00CE714C" w:rsidRPr="00CE714C" w:rsidRDefault="00EF6B96" w:rsidP="00CE714C">
      <w:pPr>
        <w:ind w:left="720"/>
      </w:pPr>
      <w:r>
        <w:t>The employee receives their deserved payment for their time</w:t>
      </w:r>
      <w:bookmarkStart w:id="25" w:name="_GoBack"/>
      <w:bookmarkEnd w:id="25"/>
      <w:r>
        <w:t xml:space="preserve"> work.</w:t>
      </w:r>
    </w:p>
    <w:p w14:paraId="7141A5C3" w14:textId="03D81521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2A24" w14:textId="77777777" w:rsidR="007B04B5" w:rsidRDefault="007B04B5">
      <w:pPr>
        <w:spacing w:line="240" w:lineRule="auto"/>
      </w:pPr>
      <w:r>
        <w:separator/>
      </w:r>
    </w:p>
  </w:endnote>
  <w:endnote w:type="continuationSeparator" w:id="0">
    <w:p w14:paraId="1D8FAF62" w14:textId="77777777" w:rsidR="007B04B5" w:rsidRDefault="007B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7828A8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C4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8A332" w14:textId="77777777" w:rsidR="007B04B5" w:rsidRDefault="007B04B5">
      <w:pPr>
        <w:spacing w:line="240" w:lineRule="auto"/>
      </w:pPr>
      <w:r>
        <w:separator/>
      </w:r>
    </w:p>
  </w:footnote>
  <w:footnote w:type="continuationSeparator" w:id="0">
    <w:p w14:paraId="279D9819" w14:textId="77777777" w:rsidR="007B04B5" w:rsidRDefault="007B0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0477B7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76AE3A4E" w:rsidR="008F3F9A" w:rsidRDefault="000477B7">
          <w:fldSimple w:instr="title  \* Mergeformat ">
            <w:r w:rsidR="00CA0558">
              <w:t>Use Case Specification: &lt;</w:t>
            </w:r>
            <w:r w:rsidR="00036E8B">
              <w:t>Pay</w:t>
            </w:r>
            <w:r w:rsidR="00153832">
              <w:t xml:space="preserve"> Employee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324B9"/>
    <w:rsid w:val="00036E8B"/>
    <w:rsid w:val="000477B7"/>
    <w:rsid w:val="000F671D"/>
    <w:rsid w:val="00153832"/>
    <w:rsid w:val="00230003"/>
    <w:rsid w:val="0031471C"/>
    <w:rsid w:val="00354970"/>
    <w:rsid w:val="0038359D"/>
    <w:rsid w:val="003870EE"/>
    <w:rsid w:val="00440970"/>
    <w:rsid w:val="00482291"/>
    <w:rsid w:val="00513C99"/>
    <w:rsid w:val="00545715"/>
    <w:rsid w:val="007B04B5"/>
    <w:rsid w:val="008030AB"/>
    <w:rsid w:val="008235F4"/>
    <w:rsid w:val="008F3F9A"/>
    <w:rsid w:val="00A75060"/>
    <w:rsid w:val="00AE19B8"/>
    <w:rsid w:val="00B13522"/>
    <w:rsid w:val="00C86C4D"/>
    <w:rsid w:val="00C9584B"/>
    <w:rsid w:val="00CA0558"/>
    <w:rsid w:val="00CB69DE"/>
    <w:rsid w:val="00CE714C"/>
    <w:rsid w:val="00D635A0"/>
    <w:rsid w:val="00DD634E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9</cp:revision>
  <cp:lastPrinted>1900-01-01T05:00:00Z</cp:lastPrinted>
  <dcterms:created xsi:type="dcterms:W3CDTF">2018-10-25T12:52:00Z</dcterms:created>
  <dcterms:modified xsi:type="dcterms:W3CDTF">2018-10-25T13:04:00Z</dcterms:modified>
</cp:coreProperties>
</file>