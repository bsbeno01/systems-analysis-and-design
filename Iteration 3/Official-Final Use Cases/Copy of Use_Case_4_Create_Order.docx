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5" w:rsidRDefault="001F5205">
      <w:pPr>
        <w:pStyle w:val="Title"/>
        <w:jc w:val="right"/>
      </w:pPr>
      <w:fldSimple w:instr=" SUBJECT  \* MERGEFORMAT ">
        <w:r w:rsidR="00CA0558">
          <w:t>&lt;</w:t>
        </w:r>
        <w:r w:rsidR="006A1498">
          <w:t>Silver Soul</w:t>
        </w:r>
        <w:r w:rsidR="00CA0558">
          <w:t>&gt;</w:t>
        </w:r>
      </w:fldSimple>
    </w:p>
    <w:p w:rsidR="009A10F5" w:rsidRDefault="001F5205">
      <w:pPr>
        <w:pStyle w:val="Title"/>
        <w:jc w:val="right"/>
      </w:pPr>
      <w:fldSimple w:instr="title  \* Mergeformat ">
        <w:r w:rsidR="00CA0558">
          <w:t>Use Case Specification: &lt;</w:t>
        </w:r>
        <w:r w:rsidR="00F22A6D">
          <w:t>Create</w:t>
        </w:r>
        <w:r w:rsidR="00EC176D">
          <w:t xml:space="preserve"> Order</w:t>
        </w:r>
        <w:r w:rsidR="00CA0558">
          <w:t>&gt;</w:t>
        </w:r>
      </w:fldSimple>
    </w:p>
    <w:p w:rsidR="009A10F5" w:rsidRDefault="009A10F5">
      <w:pPr>
        <w:pStyle w:val="Title"/>
        <w:jc w:val="right"/>
      </w:pPr>
    </w:p>
    <w:p w:rsidR="009A10F5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9A10F5" w:rsidRDefault="009A10F5"/>
    <w:p w:rsidR="009A10F5" w:rsidRDefault="00AE19B8" w:rsidP="001C3BA9">
      <w:pPr>
        <w:pStyle w:val="InfoBlue"/>
      </w:pPr>
      <w:r>
        <w:t xml:space="preserve"> </w:t>
      </w:r>
    </w:p>
    <w:p w:rsidR="009A10F5" w:rsidRDefault="009A10F5"/>
    <w:p w:rsidR="009A10F5" w:rsidRDefault="009A10F5">
      <w:pPr>
        <w:pStyle w:val="BodyText"/>
      </w:pPr>
    </w:p>
    <w:p w:rsidR="009A10F5" w:rsidRDefault="009A10F5">
      <w:pPr>
        <w:pStyle w:val="BodyText"/>
      </w:pPr>
    </w:p>
    <w:p w:rsidR="009A10F5" w:rsidRDefault="009A10F5">
      <w:pPr>
        <w:sectPr w:rsidR="009A10F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0F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0F5"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0F5">
        <w:tc>
          <w:tcPr>
            <w:tcW w:w="2304" w:type="dxa"/>
          </w:tcPr>
          <w:p w:rsidR="009A10F5" w:rsidRDefault="006A1498" w:rsidP="006A1498">
            <w:pPr>
              <w:pStyle w:val="Tabletext"/>
            </w:pPr>
            <w:r>
              <w:t>&lt;24</w:t>
            </w:r>
            <w:r w:rsidR="00AE19B8">
              <w:t>/</w:t>
            </w:r>
            <w:r>
              <w:t>10</w:t>
            </w:r>
            <w:r w:rsidR="00AE19B8">
              <w:t>/</w:t>
            </w:r>
            <w:r>
              <w:t>18</w:t>
            </w:r>
            <w:r w:rsidR="00AE19B8">
              <w:t>&gt;</w:t>
            </w:r>
          </w:p>
        </w:tc>
        <w:tc>
          <w:tcPr>
            <w:tcW w:w="1152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1</w:t>
            </w:r>
            <w:r>
              <w:t>.</w:t>
            </w:r>
            <w:r w:rsidR="00F6416D">
              <w:t>0</w:t>
            </w:r>
            <w:r>
              <w:t>&gt;</w:t>
            </w:r>
          </w:p>
        </w:tc>
        <w:tc>
          <w:tcPr>
            <w:tcW w:w="374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first edit</w:t>
            </w:r>
            <w:r>
              <w:t>&gt;</w:t>
            </w:r>
          </w:p>
        </w:tc>
        <w:tc>
          <w:tcPr>
            <w:tcW w:w="230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Nick Taylor</w:t>
            </w:r>
            <w:r>
              <w:t>&gt;</w:t>
            </w: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</w:tbl>
    <w:p w:rsidR="009A10F5" w:rsidRDefault="009A10F5"/>
    <w:p w:rsidR="009A10F5" w:rsidRDefault="00AE19B8">
      <w:pPr>
        <w:pStyle w:val="Title"/>
      </w:pPr>
      <w:r>
        <w:br w:type="page"/>
      </w:r>
      <w:r>
        <w:lastRenderedPageBreak/>
        <w:t>Table of Contents</w:t>
      </w:r>
    </w:p>
    <w:p w:rsidR="009A10F5" w:rsidRDefault="001F5205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5205">
        <w:fldChar w:fldCharType="begin"/>
      </w:r>
      <w:r w:rsidR="00AE19B8">
        <w:instrText xml:space="preserve"> TOC \o "1-3" </w:instrText>
      </w:r>
      <w:r w:rsidRPr="001F5205">
        <w:fldChar w:fldCharType="separate"/>
      </w:r>
      <w:r w:rsidR="00AE19B8">
        <w:rPr>
          <w:noProof/>
          <w:szCs w:val="24"/>
        </w:rPr>
        <w:t>1.</w:t>
      </w:r>
      <w:r w:rsidR="00AE19B8">
        <w:rPr>
          <w:noProof/>
          <w:sz w:val="24"/>
          <w:szCs w:val="24"/>
        </w:rPr>
        <w:tab/>
      </w:r>
      <w:r w:rsidR="000C4922">
        <w:rPr>
          <w:noProof/>
          <w:sz w:val="24"/>
          <w:szCs w:val="24"/>
        </w:rPr>
        <w:t>Create Order Use Case</w:t>
      </w:r>
      <w:r w:rsidR="00AE19B8">
        <w:rPr>
          <w:noProof/>
        </w:rPr>
        <w:tab/>
      </w:r>
      <w:r>
        <w:rPr>
          <w:noProof/>
        </w:rPr>
        <w:fldChar w:fldCharType="begin"/>
      </w:r>
      <w:r w:rsidR="00AE19B8"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 w:rsidP="004F2487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65600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_Toc494515313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4F248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_Toc494515315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4F248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Extension Points</w:t>
      </w:r>
      <w:r w:rsidR="00AE19B8">
        <w:rPr>
          <w:noProof/>
        </w:rPr>
        <w:tab/>
      </w:r>
      <w:r w:rsidR="001F5205">
        <w:rPr>
          <w:noProof/>
        </w:rPr>
        <w:fldChar w:fldCharType="begin"/>
      </w:r>
      <w:r w:rsidR="00AE19B8">
        <w:rPr>
          <w:noProof/>
        </w:rPr>
        <w:instrText xml:space="preserve"> PAGEREF _Toc494515317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C5365E">
        <w:rPr>
          <w:noProof/>
        </w:rPr>
        <w:t>&lt;</w:t>
      </w:r>
      <w:r>
        <w:rPr>
          <w:noProof/>
        </w:rPr>
        <w:t>Extension Point</w:t>
      </w:r>
      <w:r w:rsidR="00C5365E">
        <w:rPr>
          <w:noProof/>
        </w:rPr>
        <w:t xml:space="preserve"> One</w:t>
      </w:r>
      <w:r>
        <w:rPr>
          <w:noProof/>
        </w:rPr>
        <w:t>&gt;</w:t>
      </w:r>
      <w:r>
        <w:rPr>
          <w:noProof/>
        </w:rPr>
        <w:tab/>
      </w:r>
      <w:r w:rsidR="001F5205"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 w:rsidR="001F5205">
        <w:rPr>
          <w:noProof/>
        </w:rPr>
      </w:r>
      <w:r w:rsidR="001F5205">
        <w:rPr>
          <w:noProof/>
        </w:rPr>
        <w:fldChar w:fldCharType="separate"/>
      </w:r>
      <w:r w:rsidR="00CA0558">
        <w:rPr>
          <w:noProof/>
        </w:rPr>
        <w:t>2</w:t>
      </w:r>
      <w:r w:rsidR="001F5205">
        <w:rPr>
          <w:noProof/>
        </w:rPr>
        <w:fldChar w:fldCharType="end"/>
      </w:r>
    </w:p>
    <w:p w:rsidR="009A10F5" w:rsidRDefault="001F5205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A0558">
          <w:t>Use Case Specification: &lt;</w:t>
        </w:r>
        <w:r w:rsidR="0065600B">
          <w:t>Create Order</w:t>
        </w:r>
        <w:r w:rsidR="00CA0558">
          <w:t>&gt;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9A10F5" w:rsidRDefault="009A10F5" w:rsidP="0065600B">
      <w:pPr>
        <w:pStyle w:val="InfoBlue"/>
      </w:pPr>
    </w:p>
    <w:p w:rsidR="009A10F5" w:rsidRDefault="0065600B">
      <w:pPr>
        <w:pStyle w:val="Heading1"/>
      </w:pPr>
      <w:bookmarkStart w:id="2" w:name="_Toc423410238"/>
      <w:bookmarkStart w:id="3" w:name="_Toc425054504"/>
      <w:r>
        <w:t>Create Order Use Case</w:t>
      </w:r>
    </w:p>
    <w:p w:rsidR="009A10F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9A10F5" w:rsidRPr="0065600B" w:rsidRDefault="000C4922" w:rsidP="0065600B">
      <w:pPr>
        <w:pStyle w:val="InfoBlue"/>
      </w:pPr>
      <w:r w:rsidRPr="0065600B">
        <w:t>This use case defines the actions involved when a customer is creating an order using the system. From entering in all of the attributes, to clicking submit.</w:t>
      </w:r>
    </w:p>
    <w:p w:rsidR="009A10F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9A10F5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C5365E" w:rsidRPr="00C5365E" w:rsidRDefault="00C5365E" w:rsidP="0065600B">
      <w:pPr>
        <w:pStyle w:val="InfoBlue"/>
      </w:pPr>
      <w:r w:rsidRPr="00C5365E">
        <w:t>1. User loads order form.</w:t>
      </w:r>
    </w:p>
    <w:p w:rsidR="00C5365E" w:rsidRPr="00C5365E" w:rsidRDefault="00C5365E" w:rsidP="0065600B">
      <w:pPr>
        <w:pStyle w:val="InfoBlue"/>
      </w:pPr>
      <w:r w:rsidRPr="00C5365E">
        <w:t>2. User enters first name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3. User enters middle name (optional)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4. User enters last name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5. User selects date of birth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6. User selects whether delivery or carryout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7. User selects 1 or more menu item from item drop boxes.</w:t>
      </w:r>
    </w:p>
    <w:p w:rsidR="00C5365E" w:rsidRPr="00C5365E" w:rsidRDefault="00C5365E" w:rsidP="0065600B">
      <w:pPr>
        <w:pStyle w:val="InfoBlue"/>
      </w:pPr>
      <w:r w:rsidRPr="00C5365E">
        <w:t>8. User selects an extra option (cake filling or cookies)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9. User selects if they want to save order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10. User enters phone number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11. User enters email address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12. User selects delivery/availability date</w:t>
      </w:r>
      <w:r w:rsidR="0065600B">
        <w:t>.</w:t>
      </w:r>
    </w:p>
    <w:p w:rsidR="00C5365E" w:rsidRPr="00C5365E" w:rsidRDefault="00C5365E" w:rsidP="0065600B">
      <w:pPr>
        <w:pStyle w:val="InfoBlue"/>
      </w:pPr>
      <w:r w:rsidRPr="00C5365E">
        <w:t>13. User inputs any additional comments for order in the text box (optional)</w:t>
      </w:r>
      <w:r w:rsidR="0065600B">
        <w:t>.</w:t>
      </w:r>
    </w:p>
    <w:p w:rsidR="00C5365E" w:rsidRPr="00C5365E" w:rsidRDefault="00C5365E" w:rsidP="0065600B">
      <w:pPr>
        <w:pStyle w:val="InfoBlue"/>
        <w:rPr>
          <w:i/>
        </w:rPr>
      </w:pPr>
      <w:r w:rsidRPr="00C5365E">
        <w:rPr>
          <w:i/>
        </w:rPr>
        <w:t>14. User uploads any im</w:t>
      </w:r>
      <w:r w:rsidR="0065600B">
        <w:t>ages to order using image button</w:t>
      </w:r>
      <w:r w:rsidRPr="00C5365E">
        <w:rPr>
          <w:i/>
        </w:rPr>
        <w:t>.</w:t>
      </w:r>
    </w:p>
    <w:p w:rsidR="00C5365E" w:rsidRPr="00C5365E" w:rsidRDefault="00C5365E" w:rsidP="0065600B">
      <w:pPr>
        <w:pStyle w:val="InfoBlue"/>
      </w:pPr>
      <w:r w:rsidRPr="00C5365E">
        <w:t>15. User clicks ‘Next’ button</w:t>
      </w:r>
      <w:r w:rsidR="0065600B">
        <w:t>.</w:t>
      </w:r>
    </w:p>
    <w:p w:rsidR="009A10F5" w:rsidRDefault="00C5365E" w:rsidP="0065600B">
      <w:pPr>
        <w:pStyle w:val="InfoBlue"/>
      </w:pPr>
      <w:r w:rsidRPr="00C5365E">
        <w:t>16. The order is sent to and stored by</w:t>
      </w:r>
      <w:r>
        <w:t xml:space="preserve"> the database management system.</w:t>
      </w:r>
    </w:p>
    <w:p w:rsidR="009A10F5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Flows</w:t>
      </w:r>
      <w:bookmarkEnd w:id="11"/>
      <w:bookmarkEnd w:id="12"/>
      <w:bookmarkEnd w:id="13"/>
    </w:p>
    <w:p w:rsidR="009A10F5" w:rsidRDefault="00AE19B8">
      <w:pPr>
        <w:pStyle w:val="Heading3"/>
        <w:widowControl/>
      </w:pPr>
      <w:bookmarkStart w:id="14" w:name="_Toc423410242"/>
      <w:bookmarkStart w:id="15" w:name="_Toc425054508"/>
      <w:bookmarkStart w:id="16" w:name="_Toc494515309"/>
      <w:r>
        <w:t>&lt; First Alternative Flow &gt;</w:t>
      </w:r>
      <w:bookmarkEnd w:id="14"/>
      <w:bookmarkEnd w:id="15"/>
      <w:bookmarkEnd w:id="16"/>
    </w:p>
    <w:p w:rsidR="00C5365E" w:rsidRDefault="00C5365E" w:rsidP="0065600B">
      <w:pPr>
        <w:pStyle w:val="InfoBlue"/>
      </w:pPr>
      <w:r>
        <w:t>1. User loads order form.</w:t>
      </w:r>
    </w:p>
    <w:p w:rsidR="00C5365E" w:rsidRDefault="00C5365E" w:rsidP="0065600B">
      <w:pPr>
        <w:pStyle w:val="InfoBlue"/>
      </w:pPr>
      <w:r>
        <w:t>2. If user has accounts, account information will already be populated.</w:t>
      </w:r>
    </w:p>
    <w:p w:rsidR="0065600B" w:rsidRPr="0065600B" w:rsidRDefault="0065600B" w:rsidP="0065600B">
      <w:pPr>
        <w:pStyle w:val="BodyText"/>
        <w:rPr>
          <w:sz w:val="24"/>
          <w:szCs w:val="24"/>
        </w:rPr>
      </w:pPr>
      <w:r w:rsidRPr="0065600B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User selects </w:t>
      </w:r>
      <w:r w:rsidRPr="0065600B">
        <w:rPr>
          <w:sz w:val="24"/>
          <w:szCs w:val="24"/>
        </w:rPr>
        <w:t>1 or more menu item from item drop boxes.</w:t>
      </w:r>
    </w:p>
    <w:p w:rsidR="00C5365E" w:rsidRDefault="0065600B" w:rsidP="0065600B">
      <w:pPr>
        <w:pStyle w:val="InfoBlue"/>
      </w:pPr>
      <w:r>
        <w:t>4</w:t>
      </w:r>
      <w:r w:rsidR="00C5365E">
        <w:t>. User selects delivery/availability date</w:t>
      </w:r>
      <w:r>
        <w:t>.</w:t>
      </w:r>
    </w:p>
    <w:p w:rsidR="0065600B" w:rsidRDefault="0065600B" w:rsidP="0065600B">
      <w:pPr>
        <w:pStyle w:val="InfoBlue"/>
      </w:pPr>
      <w:r>
        <w:t>5</w:t>
      </w:r>
      <w:r w:rsidR="00C5365E">
        <w:t>. User inputs any additional comments for order in the text box</w:t>
      </w:r>
      <w:r>
        <w:t xml:space="preserve"> (optional)</w:t>
      </w:r>
    </w:p>
    <w:p w:rsidR="0065600B" w:rsidRDefault="0065600B" w:rsidP="0065600B">
      <w:pPr>
        <w:pStyle w:val="InfoBlue"/>
      </w:pPr>
      <w:r>
        <w:lastRenderedPageBreak/>
        <w:t>6. User uploads any images to order using image button.</w:t>
      </w:r>
    </w:p>
    <w:p w:rsidR="0065600B" w:rsidRPr="00C5365E" w:rsidRDefault="0065600B" w:rsidP="0065600B">
      <w:pPr>
        <w:pStyle w:val="InfoBlue"/>
      </w:pPr>
      <w:r>
        <w:t xml:space="preserve">7. </w:t>
      </w:r>
      <w:r w:rsidRPr="00C5365E">
        <w:t>User clicks ‘Next’ button</w:t>
      </w:r>
      <w:r>
        <w:t>.</w:t>
      </w:r>
    </w:p>
    <w:p w:rsidR="009A10F5" w:rsidRDefault="0065600B" w:rsidP="001C3BA9">
      <w:pPr>
        <w:pStyle w:val="InfoBlue"/>
      </w:pPr>
      <w:r>
        <w:t>8</w:t>
      </w:r>
      <w:r w:rsidRPr="00C5365E">
        <w:t>. The order is sent to and stored by</w:t>
      </w:r>
      <w:r>
        <w:t xml:space="preserve"> the database management system.</w:t>
      </w:r>
      <w:r w:rsidR="00AE19B8">
        <w:t>]</w:t>
      </w:r>
    </w:p>
    <w:p w:rsidR="009A10F5" w:rsidRDefault="009A10F5"/>
    <w:p w:rsidR="009A10F5" w:rsidRDefault="00AE19B8" w:rsidP="0065600B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:rsidR="009A10F5" w:rsidRDefault="00AE19B8">
      <w:pPr>
        <w:pStyle w:val="Heading2"/>
        <w:widowControl/>
      </w:pPr>
      <w:bookmarkStart w:id="20" w:name="_Toc423410254"/>
      <w:bookmarkStart w:id="21" w:name="_Toc425054513"/>
      <w:bookmarkStart w:id="22" w:name="_Toc494515314"/>
      <w:r>
        <w:t>&lt; Pre-condition One &gt;</w:t>
      </w:r>
      <w:bookmarkEnd w:id="20"/>
      <w:bookmarkEnd w:id="21"/>
      <w:bookmarkEnd w:id="22"/>
    </w:p>
    <w:p w:rsidR="001C3BA9" w:rsidRPr="001C3BA9" w:rsidRDefault="001C3BA9" w:rsidP="001C3BA9">
      <w:pPr>
        <w:pStyle w:val="InfoBlue"/>
      </w:pPr>
      <w:r>
        <w:t>User must load the order form and every mandatory field must be populated either by the system from an account, or the user manually entering their information.</w:t>
      </w:r>
    </w:p>
    <w:p w:rsidR="009A10F5" w:rsidRDefault="00AE19B8">
      <w:pPr>
        <w:pStyle w:val="Heading1"/>
        <w:widowControl/>
      </w:pPr>
      <w:bookmarkStart w:id="23" w:name="_Toc423410255"/>
      <w:bookmarkStart w:id="24" w:name="_Toc425054514"/>
      <w:bookmarkStart w:id="25" w:name="_Toc494515315"/>
      <w:r>
        <w:t>Post-conditions</w:t>
      </w:r>
      <w:bookmarkEnd w:id="23"/>
      <w:bookmarkEnd w:id="24"/>
      <w:bookmarkEnd w:id="25"/>
    </w:p>
    <w:p w:rsidR="009A10F5" w:rsidRDefault="00AE19B8">
      <w:pPr>
        <w:pStyle w:val="Heading2"/>
        <w:widowControl/>
      </w:pPr>
      <w:bookmarkStart w:id="26" w:name="_Toc423410256"/>
      <w:bookmarkStart w:id="27" w:name="_Toc425054515"/>
      <w:bookmarkStart w:id="28" w:name="_Toc494515316"/>
      <w:r>
        <w:t>&lt; Post-condition One &gt;</w:t>
      </w:r>
      <w:bookmarkEnd w:id="26"/>
      <w:bookmarkEnd w:id="27"/>
      <w:bookmarkEnd w:id="28"/>
    </w:p>
    <w:p w:rsidR="001C3BA9" w:rsidRPr="001C3BA9" w:rsidRDefault="001C3BA9" w:rsidP="001C3BA9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System now has order information stored in database.</w:t>
      </w:r>
    </w:p>
    <w:p w:rsidR="009A10F5" w:rsidRDefault="00AE19B8" w:rsidP="0065600B">
      <w:pPr>
        <w:pStyle w:val="Heading1"/>
      </w:pPr>
      <w:bookmarkStart w:id="29" w:name="_Toc494515317"/>
      <w:r>
        <w:t>Extension Points</w:t>
      </w:r>
      <w:bookmarkEnd w:id="29"/>
    </w:p>
    <w:p w:rsidR="009A10F5" w:rsidRDefault="00AE19B8" w:rsidP="00EC176D">
      <w:pPr>
        <w:pStyle w:val="Heading2"/>
      </w:pPr>
      <w:bookmarkStart w:id="30" w:name="_Toc494515318"/>
      <w:r>
        <w:t>&lt; Extension Point</w:t>
      </w:r>
      <w:r w:rsidR="000B12D4">
        <w:t xml:space="preserve"> One</w:t>
      </w:r>
      <w:r>
        <w:t>&gt;</w:t>
      </w:r>
      <w:bookmarkEnd w:id="30"/>
    </w:p>
    <w:p w:rsidR="00CA0558" w:rsidRDefault="00EC176D" w:rsidP="0065600B">
      <w:pPr>
        <w:pStyle w:val="InfoBlue"/>
      </w:pPr>
      <w:r>
        <w:t>Upon completion, the user then engages in the complete payment information use case (ID 16).</w:t>
      </w:r>
    </w:p>
    <w:p w:rsidR="00EC176D" w:rsidRPr="00EC176D" w:rsidRDefault="00EC176D" w:rsidP="00EC176D">
      <w:pPr>
        <w:pStyle w:val="BodyText"/>
      </w:pPr>
    </w:p>
    <w:sectPr w:rsidR="00EC176D" w:rsidRPr="00EC176D" w:rsidSect="009A10F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A1C" w:rsidRDefault="00CD4A1C">
      <w:pPr>
        <w:spacing w:line="240" w:lineRule="auto"/>
      </w:pPr>
      <w:r>
        <w:separator/>
      </w:r>
    </w:p>
  </w:endnote>
  <w:endnote w:type="continuationSeparator" w:id="1">
    <w:p w:rsidR="00CD4A1C" w:rsidRDefault="00CD4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A10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1F5205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EC176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jc w:val="right"/>
          </w:pPr>
          <w:r>
            <w:t xml:space="preserve">Page </w:t>
          </w:r>
          <w:r w:rsidR="001F520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1F5205">
            <w:rPr>
              <w:rStyle w:val="PageNumber"/>
            </w:rPr>
            <w:fldChar w:fldCharType="separate"/>
          </w:r>
          <w:r w:rsidR="00F22A6D">
            <w:rPr>
              <w:rStyle w:val="PageNumber"/>
              <w:noProof/>
            </w:rPr>
            <w:t>2</w:t>
          </w:r>
          <w:r w:rsidR="001F5205">
            <w:rPr>
              <w:rStyle w:val="PageNumber"/>
            </w:rPr>
            <w:fldChar w:fldCharType="end"/>
          </w:r>
        </w:p>
      </w:tc>
    </w:tr>
  </w:tbl>
  <w:p w:rsidR="009A10F5" w:rsidRDefault="009A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A1C" w:rsidRDefault="00CD4A1C">
      <w:pPr>
        <w:spacing w:line="240" w:lineRule="auto"/>
      </w:pPr>
      <w:r>
        <w:separator/>
      </w:r>
    </w:p>
  </w:footnote>
  <w:footnote w:type="continuationSeparator" w:id="1">
    <w:p w:rsidR="00CD4A1C" w:rsidRDefault="00CD4A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F5" w:rsidRDefault="009A10F5">
    <w:pPr>
      <w:rPr>
        <w:sz w:val="24"/>
      </w:rPr>
    </w:pPr>
  </w:p>
  <w:p w:rsidR="009A10F5" w:rsidRDefault="009A10F5">
    <w:pPr>
      <w:pBdr>
        <w:top w:val="single" w:sz="6" w:space="1" w:color="auto"/>
      </w:pBdr>
      <w:rPr>
        <w:sz w:val="24"/>
      </w:rPr>
    </w:pPr>
  </w:p>
  <w:p w:rsidR="009A10F5" w:rsidRDefault="001F52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A1498">
        <w:rPr>
          <w:rFonts w:ascii="Arial" w:hAnsi="Arial"/>
          <w:b/>
          <w:sz w:val="36"/>
        </w:rPr>
        <w:t>&lt;Sweet Karoline's Cakes</w:t>
      </w:r>
      <w:r w:rsidR="00CA0558">
        <w:rPr>
          <w:rFonts w:ascii="Arial" w:hAnsi="Arial"/>
          <w:b/>
          <w:sz w:val="36"/>
        </w:rPr>
        <w:t>&gt;</w:t>
      </w:r>
    </w:fldSimple>
  </w:p>
  <w:p w:rsidR="009A10F5" w:rsidRDefault="009A10F5">
    <w:pPr>
      <w:pBdr>
        <w:bottom w:val="single" w:sz="6" w:space="1" w:color="auto"/>
      </w:pBdr>
      <w:jc w:val="right"/>
      <w:rPr>
        <w:sz w:val="24"/>
      </w:rPr>
    </w:pPr>
  </w:p>
  <w:p w:rsidR="009A10F5" w:rsidRDefault="009A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A10F5">
      <w:tc>
        <w:tcPr>
          <w:tcW w:w="6379" w:type="dxa"/>
        </w:tcPr>
        <w:p w:rsidR="009A10F5" w:rsidRDefault="001F5205" w:rsidP="006A1498">
          <w:fldSimple w:instr="subject  \* Mergeformat ">
            <w:r w:rsidR="00CA0558">
              <w:t>&lt;</w:t>
            </w:r>
            <w:r w:rsidR="006A1498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10F5">
      <w:tc>
        <w:tcPr>
          <w:tcW w:w="6379" w:type="dxa"/>
        </w:tcPr>
        <w:p w:rsidR="009A10F5" w:rsidRDefault="001F5205" w:rsidP="006A1498">
          <w:fldSimple w:instr="title  \* Mergeformat ">
            <w:r w:rsidR="00CA0558">
              <w:t>Use Case Specification: &lt;</w:t>
            </w:r>
            <w:r w:rsidR="00F22A6D">
              <w:t>Create Order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 w:rsidP="006A1498">
          <w:r>
            <w:t xml:space="preserve">  Date:  &lt;</w:t>
          </w:r>
          <w:r w:rsidR="006A1498">
            <w:t>24</w:t>
          </w:r>
          <w:r>
            <w:t>/</w:t>
          </w:r>
          <w:r w:rsidR="004F2487">
            <w:t>October</w:t>
          </w:r>
          <w:r>
            <w:t>/</w:t>
          </w:r>
          <w:r w:rsidR="006A1498">
            <w:t>18</w:t>
          </w:r>
          <w:r>
            <w:t>&gt;</w:t>
          </w:r>
        </w:p>
      </w:tc>
    </w:tr>
    <w:tr w:rsidR="009A10F5">
      <w:tc>
        <w:tcPr>
          <w:tcW w:w="9558" w:type="dxa"/>
          <w:gridSpan w:val="2"/>
        </w:tcPr>
        <w:p w:rsidR="009A10F5" w:rsidRDefault="00AE19B8">
          <w:r>
            <w:t>&lt;document identifier&gt;</w:t>
          </w:r>
        </w:p>
      </w:tc>
    </w:tr>
  </w:tbl>
  <w:p w:rsidR="009A10F5" w:rsidRDefault="009A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DD5BB7"/>
    <w:multiLevelType w:val="multilevel"/>
    <w:tmpl w:val="854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B12D4"/>
    <w:rsid w:val="000C4922"/>
    <w:rsid w:val="001C3BA9"/>
    <w:rsid w:val="001F5205"/>
    <w:rsid w:val="004D174E"/>
    <w:rsid w:val="004F2487"/>
    <w:rsid w:val="0065600B"/>
    <w:rsid w:val="006A1498"/>
    <w:rsid w:val="009A10F5"/>
    <w:rsid w:val="00A736F9"/>
    <w:rsid w:val="00AE19B8"/>
    <w:rsid w:val="00C5365E"/>
    <w:rsid w:val="00CA0558"/>
    <w:rsid w:val="00CD4A1C"/>
    <w:rsid w:val="00EC176D"/>
    <w:rsid w:val="00F22A6D"/>
    <w:rsid w:val="00F6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10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10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10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10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10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10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10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A10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10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10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10F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10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10F5"/>
    <w:pPr>
      <w:ind w:left="900" w:hanging="900"/>
    </w:pPr>
  </w:style>
  <w:style w:type="paragraph" w:styleId="TOC1">
    <w:name w:val="toc 1"/>
    <w:basedOn w:val="Normal"/>
    <w:next w:val="Normal"/>
    <w:semiHidden/>
    <w:rsid w:val="009A10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10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10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1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1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10F5"/>
  </w:style>
  <w:style w:type="paragraph" w:customStyle="1" w:styleId="Paragraph3">
    <w:name w:val="Paragraph3"/>
    <w:basedOn w:val="Normal"/>
    <w:rsid w:val="009A10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10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10F5"/>
    <w:pPr>
      <w:keepLines/>
      <w:spacing w:after="120"/>
    </w:pPr>
  </w:style>
  <w:style w:type="paragraph" w:styleId="BodyText">
    <w:name w:val="Body Text"/>
    <w:basedOn w:val="Normal"/>
    <w:semiHidden/>
    <w:rsid w:val="009A10F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A10F5"/>
    <w:pPr>
      <w:ind w:left="600"/>
    </w:pPr>
  </w:style>
  <w:style w:type="paragraph" w:styleId="TOC5">
    <w:name w:val="toc 5"/>
    <w:basedOn w:val="Normal"/>
    <w:next w:val="Normal"/>
    <w:semiHidden/>
    <w:rsid w:val="009A10F5"/>
    <w:pPr>
      <w:ind w:left="800"/>
    </w:pPr>
  </w:style>
  <w:style w:type="paragraph" w:styleId="TOC6">
    <w:name w:val="toc 6"/>
    <w:basedOn w:val="Normal"/>
    <w:next w:val="Normal"/>
    <w:semiHidden/>
    <w:rsid w:val="009A10F5"/>
    <w:pPr>
      <w:ind w:left="1000"/>
    </w:pPr>
  </w:style>
  <w:style w:type="paragraph" w:styleId="TOC7">
    <w:name w:val="toc 7"/>
    <w:basedOn w:val="Normal"/>
    <w:next w:val="Normal"/>
    <w:semiHidden/>
    <w:rsid w:val="009A10F5"/>
    <w:pPr>
      <w:ind w:left="1200"/>
    </w:pPr>
  </w:style>
  <w:style w:type="paragraph" w:styleId="TOC8">
    <w:name w:val="toc 8"/>
    <w:basedOn w:val="Normal"/>
    <w:next w:val="Normal"/>
    <w:semiHidden/>
    <w:rsid w:val="009A10F5"/>
    <w:pPr>
      <w:ind w:left="1400"/>
    </w:pPr>
  </w:style>
  <w:style w:type="paragraph" w:styleId="TOC9">
    <w:name w:val="toc 9"/>
    <w:basedOn w:val="Normal"/>
    <w:next w:val="Normal"/>
    <w:semiHidden/>
    <w:rsid w:val="009A10F5"/>
    <w:pPr>
      <w:ind w:left="1600"/>
    </w:pPr>
  </w:style>
  <w:style w:type="paragraph" w:customStyle="1" w:styleId="Bullet1">
    <w:name w:val="Bullet1"/>
    <w:basedOn w:val="Normal"/>
    <w:rsid w:val="009A10F5"/>
    <w:pPr>
      <w:ind w:left="720" w:hanging="432"/>
    </w:pPr>
  </w:style>
  <w:style w:type="paragraph" w:customStyle="1" w:styleId="Bullet2">
    <w:name w:val="Bullet2"/>
    <w:basedOn w:val="Normal"/>
    <w:rsid w:val="009A10F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10F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10F5"/>
    <w:rPr>
      <w:sz w:val="20"/>
      <w:vertAlign w:val="superscript"/>
    </w:rPr>
  </w:style>
  <w:style w:type="paragraph" w:styleId="FootnoteText">
    <w:name w:val="footnote text"/>
    <w:basedOn w:val="Normal"/>
    <w:semiHidden/>
    <w:rsid w:val="009A10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10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10F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9A10F5"/>
    <w:rPr>
      <w:i/>
      <w:color w:val="0000FF"/>
    </w:rPr>
  </w:style>
  <w:style w:type="paragraph" w:styleId="BodyTextIndent">
    <w:name w:val="Body Text Indent"/>
    <w:basedOn w:val="Normal"/>
    <w:semiHidden/>
    <w:rsid w:val="009A10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10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10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5600B"/>
    <w:pPr>
      <w:spacing w:after="120"/>
      <w:ind w:left="720"/>
    </w:pPr>
    <w:rPr>
      <w:sz w:val="24"/>
      <w:szCs w:val="24"/>
    </w:rPr>
  </w:style>
  <w:style w:type="character" w:styleId="Hyperlink">
    <w:name w:val="Hyperlink"/>
    <w:basedOn w:val="DefaultParagraphFont"/>
    <w:semiHidden/>
    <w:rsid w:val="009A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A10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50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Nickalas Taylor</cp:lastModifiedBy>
  <cp:revision>6</cp:revision>
  <cp:lastPrinted>2011-02-23T16:45:00Z</cp:lastPrinted>
  <dcterms:created xsi:type="dcterms:W3CDTF">2018-10-25T03:29:00Z</dcterms:created>
  <dcterms:modified xsi:type="dcterms:W3CDTF">2018-10-26T02:53:00Z</dcterms:modified>
</cp:coreProperties>
</file>