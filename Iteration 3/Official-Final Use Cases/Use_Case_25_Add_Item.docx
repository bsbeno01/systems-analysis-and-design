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186432"/>
    <w:p w14:paraId="2A90D8D7" w14:textId="07C78884" w:rsidR="00115D6A" w:rsidRDefault="002B297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A01CA">
        <w:t>Sweet Karoline's Cakes Business Automation</w:t>
      </w:r>
      <w:r>
        <w:fldChar w:fldCharType="end"/>
      </w:r>
    </w:p>
    <w:p w14:paraId="2945D444" w14:textId="2988D84B" w:rsidR="00115D6A" w:rsidRDefault="002B297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A01CA">
        <w:t>Use Case Specification: Add Item</w:t>
      </w:r>
      <w:r>
        <w:fldChar w:fldCharType="end"/>
      </w:r>
    </w:p>
    <w:p w14:paraId="76ED0AA5" w14:textId="77777777" w:rsidR="00115D6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EBE42E4" w14:textId="77777777" w:rsidR="00115D6A" w:rsidRDefault="00115D6A"/>
    <w:p w14:paraId="3B7B0FA5" w14:textId="77777777" w:rsidR="00115D6A" w:rsidRDefault="00115D6A"/>
    <w:p w14:paraId="7B13F2D9" w14:textId="77777777" w:rsidR="00115D6A" w:rsidRDefault="00115D6A">
      <w:pPr>
        <w:pStyle w:val="BodyText"/>
      </w:pPr>
    </w:p>
    <w:p w14:paraId="47585ABB" w14:textId="77777777" w:rsidR="00115D6A" w:rsidRDefault="00115D6A">
      <w:pPr>
        <w:pStyle w:val="BodyText"/>
      </w:pPr>
    </w:p>
    <w:p w14:paraId="239D80FE" w14:textId="77777777" w:rsidR="00115D6A" w:rsidRDefault="00115D6A">
      <w:pPr>
        <w:sectPr w:rsidR="00115D6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C6A4791" w14:textId="77777777" w:rsidR="00115D6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D6A" w14:paraId="01A95244" w14:textId="77777777">
        <w:tc>
          <w:tcPr>
            <w:tcW w:w="2304" w:type="dxa"/>
          </w:tcPr>
          <w:p w14:paraId="444887D4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D8F9720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A5688F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CA93027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15D6A" w14:paraId="4B3C593E" w14:textId="77777777">
        <w:tc>
          <w:tcPr>
            <w:tcW w:w="2304" w:type="dxa"/>
          </w:tcPr>
          <w:p w14:paraId="57C5A530" w14:textId="533BE665" w:rsidR="00115D6A" w:rsidRDefault="00DA036C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545EFBE7" w14:textId="38294E41" w:rsidR="00115D6A" w:rsidRDefault="00DA036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F2AD93" w14:textId="38578D5A" w:rsidR="00115D6A" w:rsidRDefault="00DA036C">
            <w:pPr>
              <w:pStyle w:val="Tabletext"/>
            </w:pPr>
            <w:r>
              <w:t>Original</w:t>
            </w:r>
            <w:bookmarkStart w:id="1" w:name="_GoBack"/>
            <w:bookmarkEnd w:id="1"/>
          </w:p>
        </w:tc>
        <w:tc>
          <w:tcPr>
            <w:tcW w:w="2304" w:type="dxa"/>
          </w:tcPr>
          <w:p w14:paraId="2AF9C662" w14:textId="199DB748" w:rsidR="00115D6A" w:rsidRDefault="00DA036C">
            <w:pPr>
              <w:pStyle w:val="Tabletext"/>
            </w:pPr>
            <w:r>
              <w:t>Adam Schweitzer</w:t>
            </w:r>
          </w:p>
        </w:tc>
      </w:tr>
      <w:tr w:rsidR="00115D6A" w14:paraId="52E03152" w14:textId="77777777">
        <w:tc>
          <w:tcPr>
            <w:tcW w:w="2304" w:type="dxa"/>
          </w:tcPr>
          <w:p w14:paraId="65388FD7" w14:textId="77777777" w:rsidR="00115D6A" w:rsidRDefault="00115D6A">
            <w:pPr>
              <w:pStyle w:val="Tabletext"/>
            </w:pPr>
          </w:p>
        </w:tc>
        <w:tc>
          <w:tcPr>
            <w:tcW w:w="1152" w:type="dxa"/>
          </w:tcPr>
          <w:p w14:paraId="45F30FA9" w14:textId="77777777" w:rsidR="00115D6A" w:rsidRDefault="00115D6A">
            <w:pPr>
              <w:pStyle w:val="Tabletext"/>
            </w:pPr>
          </w:p>
        </w:tc>
        <w:tc>
          <w:tcPr>
            <w:tcW w:w="3744" w:type="dxa"/>
          </w:tcPr>
          <w:p w14:paraId="18AC9718" w14:textId="77777777" w:rsidR="00115D6A" w:rsidRDefault="00115D6A">
            <w:pPr>
              <w:pStyle w:val="Tabletext"/>
            </w:pPr>
          </w:p>
        </w:tc>
        <w:tc>
          <w:tcPr>
            <w:tcW w:w="2304" w:type="dxa"/>
          </w:tcPr>
          <w:p w14:paraId="302D3F3F" w14:textId="77777777" w:rsidR="00115D6A" w:rsidRDefault="00115D6A">
            <w:pPr>
              <w:pStyle w:val="Tabletext"/>
            </w:pPr>
          </w:p>
        </w:tc>
      </w:tr>
      <w:tr w:rsidR="00115D6A" w14:paraId="0859D79A" w14:textId="77777777">
        <w:tc>
          <w:tcPr>
            <w:tcW w:w="2304" w:type="dxa"/>
          </w:tcPr>
          <w:p w14:paraId="7DD10408" w14:textId="77777777" w:rsidR="00115D6A" w:rsidRDefault="00115D6A">
            <w:pPr>
              <w:pStyle w:val="Tabletext"/>
            </w:pPr>
          </w:p>
        </w:tc>
        <w:tc>
          <w:tcPr>
            <w:tcW w:w="1152" w:type="dxa"/>
          </w:tcPr>
          <w:p w14:paraId="5694A0AA" w14:textId="77777777" w:rsidR="00115D6A" w:rsidRDefault="00115D6A">
            <w:pPr>
              <w:pStyle w:val="Tabletext"/>
            </w:pPr>
          </w:p>
        </w:tc>
        <w:tc>
          <w:tcPr>
            <w:tcW w:w="3744" w:type="dxa"/>
          </w:tcPr>
          <w:p w14:paraId="1EE47A0B" w14:textId="77777777" w:rsidR="00115D6A" w:rsidRDefault="00115D6A">
            <w:pPr>
              <w:pStyle w:val="Tabletext"/>
            </w:pPr>
          </w:p>
        </w:tc>
        <w:tc>
          <w:tcPr>
            <w:tcW w:w="2304" w:type="dxa"/>
          </w:tcPr>
          <w:p w14:paraId="3E2ABB22" w14:textId="77777777" w:rsidR="00115D6A" w:rsidRDefault="00115D6A">
            <w:pPr>
              <w:pStyle w:val="Tabletext"/>
            </w:pPr>
          </w:p>
        </w:tc>
      </w:tr>
      <w:tr w:rsidR="00115D6A" w14:paraId="5564613C" w14:textId="77777777">
        <w:tc>
          <w:tcPr>
            <w:tcW w:w="2304" w:type="dxa"/>
          </w:tcPr>
          <w:p w14:paraId="79B0F706" w14:textId="77777777" w:rsidR="00115D6A" w:rsidRDefault="00115D6A">
            <w:pPr>
              <w:pStyle w:val="Tabletext"/>
            </w:pPr>
          </w:p>
        </w:tc>
        <w:tc>
          <w:tcPr>
            <w:tcW w:w="1152" w:type="dxa"/>
          </w:tcPr>
          <w:p w14:paraId="15019758" w14:textId="77777777" w:rsidR="00115D6A" w:rsidRDefault="00115D6A">
            <w:pPr>
              <w:pStyle w:val="Tabletext"/>
            </w:pPr>
          </w:p>
        </w:tc>
        <w:tc>
          <w:tcPr>
            <w:tcW w:w="3744" w:type="dxa"/>
          </w:tcPr>
          <w:p w14:paraId="7917CFAD" w14:textId="77777777" w:rsidR="00115D6A" w:rsidRDefault="00115D6A">
            <w:pPr>
              <w:pStyle w:val="Tabletext"/>
            </w:pPr>
          </w:p>
        </w:tc>
        <w:tc>
          <w:tcPr>
            <w:tcW w:w="2304" w:type="dxa"/>
          </w:tcPr>
          <w:p w14:paraId="21870F58" w14:textId="77777777" w:rsidR="00115D6A" w:rsidRDefault="00115D6A">
            <w:pPr>
              <w:pStyle w:val="Tabletext"/>
            </w:pPr>
          </w:p>
        </w:tc>
      </w:tr>
    </w:tbl>
    <w:p w14:paraId="06F31277" w14:textId="77777777" w:rsidR="00115D6A" w:rsidRDefault="00115D6A"/>
    <w:p w14:paraId="361826A3" w14:textId="77777777" w:rsidR="00115D6A" w:rsidRDefault="00AE19B8">
      <w:pPr>
        <w:pStyle w:val="Title"/>
      </w:pPr>
      <w:r>
        <w:br w:type="page"/>
      </w:r>
      <w:r>
        <w:lastRenderedPageBreak/>
        <w:t>Table of Contents</w:t>
      </w:r>
    </w:p>
    <w:p w14:paraId="316E4F4C" w14:textId="02D05D43" w:rsidR="00BA01CA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A01CA">
        <w:rPr>
          <w:noProof/>
        </w:rPr>
        <w:t>1.</w:t>
      </w:r>
      <w:r w:rsidR="00BA01C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A01CA">
        <w:rPr>
          <w:noProof/>
        </w:rPr>
        <w:t>Add Item</w:t>
      </w:r>
      <w:r w:rsidR="00BA01CA">
        <w:rPr>
          <w:noProof/>
        </w:rPr>
        <w:tab/>
      </w:r>
      <w:r w:rsidR="00BA01CA">
        <w:rPr>
          <w:noProof/>
        </w:rPr>
        <w:fldChar w:fldCharType="begin"/>
      </w:r>
      <w:r w:rsidR="00BA01CA">
        <w:rPr>
          <w:noProof/>
        </w:rPr>
        <w:instrText xml:space="preserve"> PAGEREF _Toc528186339 \h </w:instrText>
      </w:r>
      <w:r w:rsidR="00BA01CA">
        <w:rPr>
          <w:noProof/>
        </w:rPr>
      </w:r>
      <w:r w:rsidR="00BA01CA">
        <w:rPr>
          <w:noProof/>
        </w:rPr>
        <w:fldChar w:fldCharType="separate"/>
      </w:r>
      <w:r w:rsidR="00BA01CA">
        <w:rPr>
          <w:noProof/>
        </w:rPr>
        <w:t>4</w:t>
      </w:r>
      <w:r w:rsidR="00BA01CA">
        <w:rPr>
          <w:noProof/>
        </w:rPr>
        <w:fldChar w:fldCharType="end"/>
      </w:r>
    </w:p>
    <w:p w14:paraId="6FE4EFB2" w14:textId="0338A820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CC7EBE" w14:textId="056A6945" w:rsidR="00BA01CA" w:rsidRDefault="00BA01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271B43" w14:textId="750F0E08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DA3D1" w14:textId="11003120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9277E5" w14:textId="51336C9C" w:rsidR="00BA01CA" w:rsidRDefault="00BA01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E6667" w14:textId="0ADE4640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own and use Expression Engine with CartThrob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7B71EE" w14:textId="0B0E9773" w:rsidR="00BA01CA" w:rsidRDefault="00BA01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CEA29B" w14:textId="7ED9A285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be able to produce the specified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410AC6" w14:textId="5306A33D" w:rsidR="00BA01CA" w:rsidRDefault="00BA01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470814" w14:textId="19CAA790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0D98F2" w14:textId="35906EDF" w:rsidR="00BA01CA" w:rsidRDefault="00BA01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13FCD" w14:textId="1C566BF1" w:rsidR="00BA01CA" w:rsidRDefault="00BA01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AF65A" w14:textId="1DEC2FAB" w:rsidR="00115D6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B297F">
        <w:lastRenderedPageBreak/>
        <w:fldChar w:fldCharType="begin"/>
      </w:r>
      <w:r w:rsidR="002B297F">
        <w:instrText xml:space="preserve">title  \* Mergeformat </w:instrText>
      </w:r>
      <w:r w:rsidR="002B297F">
        <w:fldChar w:fldCharType="separate"/>
      </w:r>
      <w:r w:rsidR="00BA01CA">
        <w:t>Use Case Specification: Add Item</w:t>
      </w:r>
      <w:r w:rsidR="002B297F">
        <w:fldChar w:fldCharType="end"/>
      </w:r>
      <w:bookmarkStart w:id="2" w:name="_Toc423410237"/>
      <w:bookmarkStart w:id="3" w:name="_Toc425054503"/>
      <w:r>
        <w:t xml:space="preserve"> </w:t>
      </w:r>
      <w:bookmarkEnd w:id="2"/>
      <w:bookmarkEnd w:id="3"/>
    </w:p>
    <w:p w14:paraId="3EA9D6BD" w14:textId="77777777" w:rsidR="00115D6A" w:rsidRDefault="00115D6A">
      <w:pPr>
        <w:pStyle w:val="InfoBlue"/>
      </w:pPr>
    </w:p>
    <w:p w14:paraId="47E599E5" w14:textId="6F615029" w:rsidR="00115D6A" w:rsidRDefault="00DA036C">
      <w:pPr>
        <w:pStyle w:val="Heading1"/>
      </w:pPr>
      <w:bookmarkStart w:id="4" w:name="_Toc423410238"/>
      <w:bookmarkStart w:id="5" w:name="_Toc425054504"/>
      <w:bookmarkStart w:id="6" w:name="_Toc528186339"/>
      <w:r>
        <w:t>Add Item</w:t>
      </w:r>
      <w:bookmarkEnd w:id="6"/>
      <w:r w:rsidR="00AE19B8">
        <w:t xml:space="preserve"> </w:t>
      </w:r>
    </w:p>
    <w:p w14:paraId="4E4DB564" w14:textId="77777777" w:rsidR="00115D6A" w:rsidRDefault="00AE19B8">
      <w:pPr>
        <w:pStyle w:val="Heading2"/>
      </w:pPr>
      <w:bookmarkStart w:id="7" w:name="_Toc528186340"/>
      <w:r>
        <w:t>Brief Description</w:t>
      </w:r>
      <w:bookmarkEnd w:id="4"/>
      <w:bookmarkEnd w:id="5"/>
      <w:bookmarkEnd w:id="7"/>
    </w:p>
    <w:p w14:paraId="163496F2" w14:textId="25FC36C0" w:rsidR="00115D6A" w:rsidRPr="00DA036C" w:rsidRDefault="00DA036C">
      <w:pPr>
        <w:pStyle w:val="InfoBlue"/>
        <w:rPr>
          <w:color w:val="auto"/>
        </w:rPr>
      </w:pPr>
      <w:r>
        <w:rPr>
          <w:color w:val="auto"/>
        </w:rPr>
        <w:t>Add Item will be used by Karoline, or a member of her team, to update the website to add an item that is available to be sold.  This will be used to add items like a cake or cookies.</w:t>
      </w:r>
    </w:p>
    <w:p w14:paraId="7A8F7EAD" w14:textId="77777777" w:rsidR="00115D6A" w:rsidRDefault="00AE19B8">
      <w:pPr>
        <w:pStyle w:val="Heading1"/>
        <w:widowControl/>
      </w:pPr>
      <w:bookmarkStart w:id="8" w:name="_Toc423410239"/>
      <w:bookmarkStart w:id="9" w:name="_Toc425054505"/>
      <w:bookmarkStart w:id="10" w:name="_Toc528186341"/>
      <w:r>
        <w:t>Flow of Events</w:t>
      </w:r>
      <w:bookmarkEnd w:id="8"/>
      <w:bookmarkEnd w:id="9"/>
      <w:bookmarkEnd w:id="10"/>
    </w:p>
    <w:p w14:paraId="4504D018" w14:textId="3105E044" w:rsidR="0088556A" w:rsidRDefault="00AE19B8" w:rsidP="0088556A">
      <w:pPr>
        <w:pStyle w:val="Heading2"/>
        <w:widowControl/>
      </w:pPr>
      <w:bookmarkStart w:id="11" w:name="_Toc423410240"/>
      <w:bookmarkStart w:id="12" w:name="_Toc425054506"/>
      <w:bookmarkStart w:id="13" w:name="_Toc528186342"/>
      <w:r>
        <w:t>Basic Flow</w:t>
      </w:r>
      <w:bookmarkEnd w:id="11"/>
      <w:bookmarkEnd w:id="12"/>
      <w:bookmarkEnd w:id="13"/>
      <w:r>
        <w:t xml:space="preserve"> </w:t>
      </w:r>
    </w:p>
    <w:p w14:paraId="49797029" w14:textId="61C79E8F" w:rsidR="0088556A" w:rsidRPr="00BA01CA" w:rsidRDefault="0088556A" w:rsidP="00BA01CA">
      <w:pPr>
        <w:numPr>
          <w:ilvl w:val="0"/>
          <w:numId w:val="27"/>
        </w:numPr>
      </w:pPr>
      <w:r w:rsidRPr="00BA01CA">
        <w:t>Karoline or an Employee launches Expression Engine Content Management System</w:t>
      </w:r>
    </w:p>
    <w:p w14:paraId="63B501C1" w14:textId="1D8C5BE4" w:rsidR="0088556A" w:rsidRPr="00BA01CA" w:rsidRDefault="0088556A" w:rsidP="00BA01CA">
      <w:pPr>
        <w:numPr>
          <w:ilvl w:val="0"/>
          <w:numId w:val="27"/>
        </w:numPr>
      </w:pPr>
      <w:r w:rsidRPr="00BA01CA">
        <w:t>Karoline enters username</w:t>
      </w:r>
    </w:p>
    <w:p w14:paraId="27DDFFEC" w14:textId="14A7C06B" w:rsidR="0088556A" w:rsidRPr="00BA01CA" w:rsidRDefault="0088556A" w:rsidP="00BA01CA">
      <w:pPr>
        <w:numPr>
          <w:ilvl w:val="0"/>
          <w:numId w:val="27"/>
        </w:numPr>
      </w:pPr>
      <w:r w:rsidRPr="00BA01CA">
        <w:t>Karoline enters password</w:t>
      </w:r>
    </w:p>
    <w:p w14:paraId="7728E65B" w14:textId="0CFD0E8E" w:rsidR="0088556A" w:rsidRPr="00BA01CA" w:rsidRDefault="0088556A" w:rsidP="00BA01CA">
      <w:pPr>
        <w:numPr>
          <w:ilvl w:val="0"/>
          <w:numId w:val="27"/>
        </w:numPr>
      </w:pPr>
      <w:r w:rsidRPr="00BA01CA">
        <w:t>Karoline clicks settings</w:t>
      </w:r>
    </w:p>
    <w:p w14:paraId="370AE0E9" w14:textId="272D6B7A" w:rsidR="0088556A" w:rsidRPr="00BA01CA" w:rsidRDefault="0088556A" w:rsidP="00BA01CA">
      <w:pPr>
        <w:numPr>
          <w:ilvl w:val="0"/>
          <w:numId w:val="27"/>
        </w:numPr>
      </w:pPr>
      <w:r w:rsidRPr="00BA01CA">
        <w:t>Karoline clicks Menu Sets</w:t>
      </w:r>
    </w:p>
    <w:p w14:paraId="56A85494" w14:textId="0AB8223B" w:rsidR="0088556A" w:rsidRPr="00BA01CA" w:rsidRDefault="0088556A" w:rsidP="00BA01CA">
      <w:pPr>
        <w:numPr>
          <w:ilvl w:val="0"/>
          <w:numId w:val="27"/>
        </w:numPr>
      </w:pPr>
      <w:r w:rsidRPr="00BA01CA">
        <w:t xml:space="preserve">Karoline </w:t>
      </w:r>
      <w:r w:rsidR="00C72F81" w:rsidRPr="00BA01CA">
        <w:t xml:space="preserve">clicks on </w:t>
      </w:r>
      <w:proofErr w:type="spellStart"/>
      <w:r w:rsidR="00C72F81" w:rsidRPr="00BA01CA">
        <w:t>CartThrob</w:t>
      </w:r>
      <w:proofErr w:type="spellEnd"/>
    </w:p>
    <w:p w14:paraId="102C7846" w14:textId="76809D68" w:rsidR="00C72F81" w:rsidRPr="00BA01CA" w:rsidRDefault="00C72F81" w:rsidP="00BA01CA">
      <w:pPr>
        <w:numPr>
          <w:ilvl w:val="0"/>
          <w:numId w:val="27"/>
        </w:numPr>
      </w:pPr>
      <w:r w:rsidRPr="00BA01CA">
        <w:t>Karoline clicks Add Item</w:t>
      </w:r>
    </w:p>
    <w:p w14:paraId="547ECB50" w14:textId="23F0720D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Name</w:t>
      </w:r>
    </w:p>
    <w:p w14:paraId="391EF773" w14:textId="6CF6DE83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Description</w:t>
      </w:r>
    </w:p>
    <w:p w14:paraId="4D16F4B5" w14:textId="611B741E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Price</w:t>
      </w:r>
    </w:p>
    <w:p w14:paraId="3FF9AE0D" w14:textId="6131F1BD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Options</w:t>
      </w:r>
    </w:p>
    <w:p w14:paraId="1D1094AC" w14:textId="2F48909B" w:rsidR="00C72F81" w:rsidRPr="00BA01CA" w:rsidRDefault="00C72F81" w:rsidP="00BA01CA">
      <w:pPr>
        <w:numPr>
          <w:ilvl w:val="0"/>
          <w:numId w:val="27"/>
        </w:numPr>
      </w:pPr>
      <w:r w:rsidRPr="00BA01CA">
        <w:t>Karoline uploads photo of Item</w:t>
      </w:r>
    </w:p>
    <w:p w14:paraId="524A6B05" w14:textId="47D3BB91" w:rsidR="00C72F81" w:rsidRPr="00BA01CA" w:rsidRDefault="00C72F81" w:rsidP="00BA01CA">
      <w:pPr>
        <w:numPr>
          <w:ilvl w:val="0"/>
          <w:numId w:val="27"/>
        </w:numPr>
      </w:pPr>
      <w:r w:rsidRPr="00BA01CA">
        <w:t>Karoline clicks Submit</w:t>
      </w:r>
    </w:p>
    <w:p w14:paraId="7C85633F" w14:textId="77777777" w:rsidR="0088556A" w:rsidRPr="0088556A" w:rsidRDefault="0088556A" w:rsidP="0088556A">
      <w:pPr>
        <w:ind w:left="720"/>
      </w:pPr>
    </w:p>
    <w:p w14:paraId="7D0C3AFE" w14:textId="77777777" w:rsidR="00115D6A" w:rsidRDefault="00AE19B8">
      <w:pPr>
        <w:pStyle w:val="Heading2"/>
        <w:widowControl/>
      </w:pPr>
      <w:bookmarkStart w:id="14" w:name="_Toc423410241"/>
      <w:bookmarkStart w:id="15" w:name="_Toc425054507"/>
      <w:bookmarkStart w:id="16" w:name="_Toc528186343"/>
      <w:r>
        <w:t>Alternative Flows</w:t>
      </w:r>
      <w:bookmarkEnd w:id="14"/>
      <w:bookmarkEnd w:id="15"/>
      <w:bookmarkEnd w:id="16"/>
    </w:p>
    <w:p w14:paraId="2ECF35A3" w14:textId="77777777" w:rsidR="00115D6A" w:rsidRDefault="00AE19B8">
      <w:pPr>
        <w:pStyle w:val="Heading1"/>
      </w:pPr>
      <w:bookmarkStart w:id="17" w:name="_Toc423410251"/>
      <w:bookmarkStart w:id="18" w:name="_Toc425054510"/>
      <w:bookmarkStart w:id="19" w:name="_Toc528186344"/>
      <w:r>
        <w:t>Special Requirements</w:t>
      </w:r>
      <w:bookmarkEnd w:id="17"/>
      <w:bookmarkEnd w:id="18"/>
      <w:bookmarkEnd w:id="19"/>
    </w:p>
    <w:p w14:paraId="437FCF15" w14:textId="3B50E5DF" w:rsidR="00115D6A" w:rsidRDefault="00C72F81">
      <w:pPr>
        <w:pStyle w:val="Heading2"/>
        <w:widowControl/>
      </w:pPr>
      <w:bookmarkStart w:id="20" w:name="_Toc528186345"/>
      <w:r>
        <w:t xml:space="preserve">Karoline must own and use Expression Engine with </w:t>
      </w:r>
      <w:proofErr w:type="spellStart"/>
      <w:r>
        <w:t>CartThrob</w:t>
      </w:r>
      <w:bookmarkEnd w:id="20"/>
      <w:proofErr w:type="spellEnd"/>
    </w:p>
    <w:p w14:paraId="19381FD0" w14:textId="77777777" w:rsidR="00115D6A" w:rsidRDefault="00115D6A"/>
    <w:p w14:paraId="5D41C651" w14:textId="5AFA203B" w:rsidR="00115D6A" w:rsidRDefault="00AE19B8" w:rsidP="00C72F81">
      <w:pPr>
        <w:pStyle w:val="Heading1"/>
        <w:widowControl/>
      </w:pPr>
      <w:bookmarkStart w:id="21" w:name="_Toc423410253"/>
      <w:bookmarkStart w:id="22" w:name="_Toc425054512"/>
      <w:bookmarkStart w:id="23" w:name="_Toc528186346"/>
      <w:r>
        <w:t>Pre-conditions</w:t>
      </w:r>
      <w:bookmarkEnd w:id="21"/>
      <w:bookmarkEnd w:id="22"/>
      <w:bookmarkEnd w:id="23"/>
    </w:p>
    <w:p w14:paraId="3F61F575" w14:textId="6335B3ED" w:rsidR="00115D6A" w:rsidRDefault="00C72F81">
      <w:pPr>
        <w:pStyle w:val="Heading2"/>
        <w:widowControl/>
      </w:pPr>
      <w:bookmarkStart w:id="24" w:name="_Toc528186347"/>
      <w:r>
        <w:t>Karoline must be able to produce the specified item</w:t>
      </w:r>
      <w:bookmarkEnd w:id="24"/>
    </w:p>
    <w:p w14:paraId="2C124FCA" w14:textId="77777777" w:rsidR="00115D6A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528186348"/>
      <w:r>
        <w:t>Post-conditions</w:t>
      </w:r>
      <w:bookmarkEnd w:id="25"/>
      <w:bookmarkEnd w:id="26"/>
      <w:bookmarkEnd w:id="27"/>
    </w:p>
    <w:p w14:paraId="6C7A8F81" w14:textId="2EB2BE7C" w:rsidR="00115D6A" w:rsidRDefault="00C72F81">
      <w:pPr>
        <w:pStyle w:val="Heading2"/>
        <w:widowControl/>
      </w:pPr>
      <w:bookmarkStart w:id="28" w:name="_Toc528186349"/>
      <w:r>
        <w:t>None</w:t>
      </w:r>
      <w:bookmarkEnd w:id="28"/>
    </w:p>
    <w:p w14:paraId="34E02766" w14:textId="77777777" w:rsidR="00115D6A" w:rsidRDefault="00AE19B8">
      <w:pPr>
        <w:pStyle w:val="Heading1"/>
      </w:pPr>
      <w:bookmarkStart w:id="29" w:name="_Toc528186350"/>
      <w:r>
        <w:t>Extension Points</w:t>
      </w:r>
      <w:bookmarkEnd w:id="29"/>
    </w:p>
    <w:p w14:paraId="38E736C4" w14:textId="4234A616" w:rsidR="00115D6A" w:rsidRDefault="00C72F81">
      <w:pPr>
        <w:pStyle w:val="Heading2"/>
      </w:pPr>
      <w:bookmarkStart w:id="30" w:name="_Toc528186351"/>
      <w:r>
        <w:t>None</w:t>
      </w:r>
      <w:bookmarkEnd w:id="30"/>
    </w:p>
    <w:bookmarkEnd w:id="0"/>
    <w:p w14:paraId="192CBD6B" w14:textId="7176E928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A36D0" w14:textId="77777777" w:rsidR="002B297F" w:rsidRDefault="002B297F">
      <w:pPr>
        <w:spacing w:line="240" w:lineRule="auto"/>
      </w:pPr>
      <w:r>
        <w:separator/>
      </w:r>
    </w:p>
  </w:endnote>
  <w:endnote w:type="continuationSeparator" w:id="0">
    <w:p w14:paraId="0894FED2" w14:textId="77777777" w:rsidR="002B297F" w:rsidRDefault="002B2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2A5AA4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94CB32" w14:textId="77777777" w:rsidR="00115D6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4435E0" w14:textId="359FCC24" w:rsidR="00115D6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A01CA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46A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D39DD4" w14:textId="77777777" w:rsidR="00115D6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264F40C" w14:textId="77777777" w:rsidR="00115D6A" w:rsidRDefault="0011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CF725" w14:textId="77777777" w:rsidR="002B297F" w:rsidRDefault="002B297F">
      <w:pPr>
        <w:spacing w:line="240" w:lineRule="auto"/>
      </w:pPr>
      <w:r>
        <w:separator/>
      </w:r>
    </w:p>
  </w:footnote>
  <w:footnote w:type="continuationSeparator" w:id="0">
    <w:p w14:paraId="1DE47D03" w14:textId="77777777" w:rsidR="002B297F" w:rsidRDefault="002B29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5158D" w14:textId="77777777" w:rsidR="00115D6A" w:rsidRDefault="00115D6A">
    <w:pPr>
      <w:rPr>
        <w:sz w:val="24"/>
      </w:rPr>
    </w:pPr>
  </w:p>
  <w:p w14:paraId="1D88AB47" w14:textId="77777777" w:rsidR="00115D6A" w:rsidRDefault="00115D6A">
    <w:pPr>
      <w:pBdr>
        <w:top w:val="single" w:sz="6" w:space="1" w:color="auto"/>
      </w:pBdr>
      <w:rPr>
        <w:sz w:val="24"/>
      </w:rPr>
    </w:pPr>
  </w:p>
  <w:p w14:paraId="1F1F74B3" w14:textId="522D17A5" w:rsidR="00115D6A" w:rsidRDefault="00B346A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4CCA975" w14:textId="77777777" w:rsidR="00115D6A" w:rsidRDefault="00115D6A">
    <w:pPr>
      <w:pBdr>
        <w:bottom w:val="single" w:sz="6" w:space="1" w:color="auto"/>
      </w:pBdr>
      <w:jc w:val="right"/>
      <w:rPr>
        <w:sz w:val="24"/>
      </w:rPr>
    </w:pPr>
  </w:p>
  <w:p w14:paraId="0A8DAA59" w14:textId="77777777" w:rsidR="00115D6A" w:rsidRDefault="00115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50063528" w14:textId="77777777">
      <w:tc>
        <w:tcPr>
          <w:tcW w:w="6379" w:type="dxa"/>
        </w:tcPr>
        <w:p w14:paraId="7BF970AE" w14:textId="12238547" w:rsidR="00115D6A" w:rsidRDefault="00B346A6">
          <w:r>
            <w:t>Sweet Karoline’s Cakes Business Automation</w:t>
          </w:r>
        </w:p>
      </w:tc>
      <w:tc>
        <w:tcPr>
          <w:tcW w:w="3179" w:type="dxa"/>
        </w:tcPr>
        <w:p w14:paraId="2B64AB23" w14:textId="1D86532C" w:rsidR="00115D6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4A333AE2" w14:textId="77777777">
      <w:tc>
        <w:tcPr>
          <w:tcW w:w="6379" w:type="dxa"/>
        </w:tcPr>
        <w:p w14:paraId="19321866" w14:textId="5BA72231" w:rsidR="00115D6A" w:rsidRDefault="002B297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>
            <w:fldChar w:fldCharType="end"/>
          </w:r>
          <w:r w:rsidR="00B346A6">
            <w:t>Add Item</w:t>
          </w:r>
        </w:p>
      </w:tc>
      <w:tc>
        <w:tcPr>
          <w:tcW w:w="3179" w:type="dxa"/>
        </w:tcPr>
        <w:p w14:paraId="31DEC4DE" w14:textId="14689165" w:rsidR="00115D6A" w:rsidRDefault="00AE19B8">
          <w:r>
            <w:t xml:space="preserve">  Date:  </w:t>
          </w:r>
          <w:r w:rsidR="00B346A6">
            <w:t>24</w:t>
          </w:r>
          <w:r>
            <w:t>/</w:t>
          </w:r>
          <w:r w:rsidR="00DA036C">
            <w:t>10</w:t>
          </w:r>
          <w:r>
            <w:t>/</w:t>
          </w:r>
          <w:r w:rsidR="00DA036C">
            <w:t>18</w:t>
          </w:r>
        </w:p>
      </w:tc>
    </w:tr>
    <w:tr w:rsidR="00115D6A" w14:paraId="47A54E76" w14:textId="77777777">
      <w:tc>
        <w:tcPr>
          <w:tcW w:w="9558" w:type="dxa"/>
          <w:gridSpan w:val="2"/>
        </w:tcPr>
        <w:p w14:paraId="2A66DFD2" w14:textId="7B4F7DED" w:rsidR="00115D6A" w:rsidRDefault="00DA036C">
          <w:r>
            <w:t xml:space="preserve">Use Case ID: </w:t>
          </w:r>
          <w:r w:rsidR="00BA01CA">
            <w:t>25</w:t>
          </w:r>
        </w:p>
      </w:tc>
    </w:tr>
  </w:tbl>
  <w:p w14:paraId="2BBFD02C" w14:textId="77777777" w:rsidR="00115D6A" w:rsidRDefault="00115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F8C0B2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1F23C6"/>
    <w:multiLevelType w:val="hybridMultilevel"/>
    <w:tmpl w:val="42DC68E4"/>
    <w:lvl w:ilvl="0" w:tplc="5E788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1A182A"/>
    <w:multiLevelType w:val="hybridMultilevel"/>
    <w:tmpl w:val="7E6ED400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432FB2"/>
    <w:multiLevelType w:val="multilevel"/>
    <w:tmpl w:val="DA6CFBB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CDD"/>
    <w:multiLevelType w:val="multilevel"/>
    <w:tmpl w:val="75608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9"/>
  </w:num>
  <w:num w:numId="13">
    <w:abstractNumId w:val="23"/>
  </w:num>
  <w:num w:numId="14">
    <w:abstractNumId w:val="8"/>
  </w:num>
  <w:num w:numId="15">
    <w:abstractNumId w:val="4"/>
  </w:num>
  <w:num w:numId="16">
    <w:abstractNumId w:val="22"/>
  </w:num>
  <w:num w:numId="17">
    <w:abstractNumId w:val="16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20"/>
  </w:num>
  <w:num w:numId="23">
    <w:abstractNumId w:val="5"/>
  </w:num>
  <w:num w:numId="24">
    <w:abstractNumId w:val="15"/>
  </w:num>
  <w:num w:numId="25">
    <w:abstractNumId w:val="11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115D6A"/>
    <w:rsid w:val="002B297F"/>
    <w:rsid w:val="0088556A"/>
    <w:rsid w:val="00AE19B8"/>
    <w:rsid w:val="00B346A6"/>
    <w:rsid w:val="00BA01CA"/>
    <w:rsid w:val="00C72F81"/>
    <w:rsid w:val="00CA0558"/>
    <w:rsid w:val="00D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E6BF7"/>
  <w15:docId w15:val="{5427B946-D24F-4E05-9B82-9F072C63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2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Add Item</vt:lpstr>
    </vt:vector>
  </TitlesOfParts>
  <Company>Sweet Karoline's Cakes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Add Item</dc:title>
  <dc:subject>Sweet Karoline's Cakes Business Automation</dc:subject>
  <dc:creator>rmbark01</dc:creator>
  <cp:lastModifiedBy>Adam S.</cp:lastModifiedBy>
  <cp:revision>2</cp:revision>
  <cp:lastPrinted>1900-01-01T05:00:00Z</cp:lastPrinted>
  <dcterms:created xsi:type="dcterms:W3CDTF">2018-10-25T03:19:00Z</dcterms:created>
  <dcterms:modified xsi:type="dcterms:W3CDTF">2018-10-25T03:19:00Z</dcterms:modified>
</cp:coreProperties>
</file>