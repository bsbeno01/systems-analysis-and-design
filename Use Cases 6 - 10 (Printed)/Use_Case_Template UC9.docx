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A14D" w14:textId="4856CD35" w:rsidR="008F3F9A" w:rsidRDefault="000477B7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9584B">
        <w:t>Silver Soul</w:t>
      </w:r>
      <w:r>
        <w:fldChar w:fldCharType="end"/>
      </w:r>
    </w:p>
    <w:p w14:paraId="2F09F50B" w14:textId="7BD7FBE7" w:rsidR="008F3F9A" w:rsidRDefault="00881511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0558">
        <w:t xml:space="preserve">Use Case Specification: </w:t>
      </w:r>
      <w:r w:rsidR="00FC5E7D">
        <w:t>Fire Employee</w:t>
      </w:r>
      <w:r>
        <w:fldChar w:fldCharType="end"/>
      </w:r>
    </w:p>
    <w:p w14:paraId="2C0A7A65" w14:textId="77777777" w:rsidR="008F3F9A" w:rsidRDefault="008F3F9A">
      <w:pPr>
        <w:pStyle w:val="Title"/>
        <w:jc w:val="right"/>
      </w:pPr>
    </w:p>
    <w:p w14:paraId="29062E8A" w14:textId="6F5C5421" w:rsidR="008F3F9A" w:rsidRDefault="00AE19B8">
      <w:pPr>
        <w:pStyle w:val="Title"/>
        <w:jc w:val="right"/>
        <w:rPr>
          <w:sz w:val="28"/>
        </w:rPr>
      </w:pPr>
      <w:r>
        <w:rPr>
          <w:sz w:val="28"/>
        </w:rPr>
        <w:t>Version 1.</w:t>
      </w:r>
      <w:r w:rsidR="00FC5E7D">
        <w:rPr>
          <w:sz w:val="28"/>
        </w:rPr>
        <w:t>1</w:t>
      </w:r>
    </w:p>
    <w:p w14:paraId="6D34204C" w14:textId="77777777" w:rsidR="008F3F9A" w:rsidRDefault="008F3F9A"/>
    <w:p w14:paraId="6ED1A8E8" w14:textId="77777777" w:rsidR="008F3F9A" w:rsidRDefault="008F3F9A"/>
    <w:p w14:paraId="7C49C3A3" w14:textId="77777777" w:rsidR="008F3F9A" w:rsidRDefault="008F3F9A">
      <w:pPr>
        <w:pStyle w:val="BodyText"/>
      </w:pPr>
    </w:p>
    <w:p w14:paraId="34E3520E" w14:textId="77777777" w:rsidR="008F3F9A" w:rsidRDefault="008F3F9A">
      <w:pPr>
        <w:pStyle w:val="BodyText"/>
      </w:pPr>
    </w:p>
    <w:p w14:paraId="0FCFB715" w14:textId="77777777" w:rsidR="008F3F9A" w:rsidRDefault="008F3F9A">
      <w:pPr>
        <w:sectPr w:rsidR="008F3F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EAF6BDC" w14:textId="77777777" w:rsidR="008F3F9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3F9A" w14:paraId="036B7F59" w14:textId="77777777">
        <w:tc>
          <w:tcPr>
            <w:tcW w:w="2304" w:type="dxa"/>
          </w:tcPr>
          <w:p w14:paraId="1AC9987D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2EBA46A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0F486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65985B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F3F9A" w14:paraId="36FFA1DC" w14:textId="77777777">
        <w:tc>
          <w:tcPr>
            <w:tcW w:w="2304" w:type="dxa"/>
          </w:tcPr>
          <w:p w14:paraId="4E011FD8" w14:textId="0844B2E5" w:rsidR="008F3F9A" w:rsidRDefault="00AE19B8">
            <w:pPr>
              <w:pStyle w:val="Tabletext"/>
            </w:pPr>
            <w:r>
              <w:t>&lt;</w:t>
            </w:r>
            <w:r w:rsidR="00651B62">
              <w:t>9</w:t>
            </w:r>
            <w:r>
              <w:t>/</w:t>
            </w:r>
            <w:r w:rsidR="00651B62">
              <w:t>12</w:t>
            </w:r>
            <w:r>
              <w:t>/</w:t>
            </w:r>
            <w:r w:rsidR="0038359D">
              <w:t>18&gt;</w:t>
            </w:r>
          </w:p>
        </w:tc>
        <w:tc>
          <w:tcPr>
            <w:tcW w:w="1152" w:type="dxa"/>
          </w:tcPr>
          <w:p w14:paraId="1C2F893F" w14:textId="6207B74D" w:rsidR="008F3F9A" w:rsidRDefault="00AE19B8">
            <w:pPr>
              <w:pStyle w:val="Tabletext"/>
            </w:pPr>
            <w:r>
              <w:t>&lt;</w:t>
            </w:r>
            <w:r w:rsidR="00C9584B">
              <w:t>1</w:t>
            </w:r>
            <w:r>
              <w:t>.</w:t>
            </w:r>
            <w:r w:rsidR="00FC5E7D">
              <w:t>1</w:t>
            </w:r>
            <w:r>
              <w:t>&gt;</w:t>
            </w:r>
          </w:p>
        </w:tc>
        <w:tc>
          <w:tcPr>
            <w:tcW w:w="3744" w:type="dxa"/>
          </w:tcPr>
          <w:p w14:paraId="66B0FF50" w14:textId="1C2309DA" w:rsidR="008F3F9A" w:rsidRDefault="00AE19B8">
            <w:pPr>
              <w:pStyle w:val="Tabletext"/>
            </w:pPr>
            <w:r>
              <w:t>&lt;</w:t>
            </w:r>
            <w:r w:rsidR="00FC5E7D">
              <w:t>Final</w:t>
            </w:r>
            <w:r w:rsidR="00C9584B">
              <w:t xml:space="preserve"> Edit</w:t>
            </w:r>
            <w:r>
              <w:t>&gt;</w:t>
            </w:r>
          </w:p>
        </w:tc>
        <w:tc>
          <w:tcPr>
            <w:tcW w:w="2304" w:type="dxa"/>
          </w:tcPr>
          <w:p w14:paraId="2F3FA091" w14:textId="43F8031C" w:rsidR="008F3F9A" w:rsidRDefault="00AE19B8">
            <w:pPr>
              <w:pStyle w:val="Tabletext"/>
            </w:pPr>
            <w:r>
              <w:t>&lt;</w:t>
            </w:r>
            <w:r w:rsidR="00C9584B">
              <w:t>Alex Mattingly</w:t>
            </w:r>
            <w:r>
              <w:t>&gt;</w:t>
            </w:r>
          </w:p>
        </w:tc>
      </w:tr>
      <w:tr w:rsidR="008F3F9A" w14:paraId="5AE7EFA7" w14:textId="77777777">
        <w:tc>
          <w:tcPr>
            <w:tcW w:w="2304" w:type="dxa"/>
          </w:tcPr>
          <w:p w14:paraId="07F13DD5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4CDDBDBD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71C4DFB0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28C64F96" w14:textId="77777777" w:rsidR="008F3F9A" w:rsidRDefault="008F3F9A">
            <w:pPr>
              <w:pStyle w:val="Tabletext"/>
            </w:pPr>
          </w:p>
        </w:tc>
      </w:tr>
      <w:tr w:rsidR="008F3F9A" w14:paraId="1E189443" w14:textId="77777777">
        <w:tc>
          <w:tcPr>
            <w:tcW w:w="2304" w:type="dxa"/>
          </w:tcPr>
          <w:p w14:paraId="0EE1C26C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5EC5A2B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574BC82F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114BA57E" w14:textId="77777777" w:rsidR="008F3F9A" w:rsidRDefault="008F3F9A">
            <w:pPr>
              <w:pStyle w:val="Tabletext"/>
            </w:pPr>
          </w:p>
        </w:tc>
      </w:tr>
      <w:tr w:rsidR="008F3F9A" w14:paraId="1EDA1DC3" w14:textId="77777777">
        <w:tc>
          <w:tcPr>
            <w:tcW w:w="2304" w:type="dxa"/>
          </w:tcPr>
          <w:p w14:paraId="2FFC9EBD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9628EAE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250870C5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4FDAFAF3" w14:textId="77777777" w:rsidR="008F3F9A" w:rsidRDefault="008F3F9A">
            <w:pPr>
              <w:pStyle w:val="Tabletext"/>
            </w:pPr>
          </w:p>
        </w:tc>
      </w:tr>
    </w:tbl>
    <w:p w14:paraId="30B48161" w14:textId="77777777" w:rsidR="008F3F9A" w:rsidRDefault="008F3F9A"/>
    <w:p w14:paraId="17D44147" w14:textId="77777777" w:rsidR="008F3F9A" w:rsidRDefault="00AE19B8">
      <w:pPr>
        <w:pStyle w:val="Title"/>
      </w:pPr>
      <w:r>
        <w:br w:type="page"/>
      </w:r>
      <w:r>
        <w:lastRenderedPageBreak/>
        <w:t>Table of Contents</w:t>
      </w:r>
    </w:p>
    <w:p w14:paraId="44D90EDE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61C3ED4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4A31F3D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0F220EE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3E62605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F4D8CAB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D1A69E4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_Toc494515310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95D2DA4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6ACAFF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9E66F57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84A3EB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353B6DC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D9AF65B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CE9D221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12F2A5C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978D440" w14:textId="10E5FF08" w:rsidR="008F3F9A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881511">
        <w:lastRenderedPageBreak/>
        <w:fldChar w:fldCharType="begin"/>
      </w:r>
      <w:r w:rsidR="00881511">
        <w:instrText xml:space="preserve">title  \* Mergeformat </w:instrText>
      </w:r>
      <w:r w:rsidR="00881511">
        <w:fldChar w:fldCharType="separate"/>
      </w:r>
      <w:r w:rsidR="00CA0558">
        <w:t xml:space="preserve">Use Case Specification: </w:t>
      </w:r>
      <w:r w:rsidR="006A69A1">
        <w:t>Fire Employee</w:t>
      </w:r>
      <w:r w:rsidR="00881511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04F95AA6" w14:textId="68185490" w:rsidR="000F671D" w:rsidRDefault="000F671D">
      <w:pPr>
        <w:pStyle w:val="Heading2"/>
      </w:pPr>
      <w:bookmarkStart w:id="3" w:name="_Toc423410238"/>
      <w:bookmarkStart w:id="4" w:name="_Toc425054504"/>
      <w:bookmarkStart w:id="5" w:name="_Toc494515305"/>
      <w:r>
        <w:t>Terminate Employee Use Case</w:t>
      </w:r>
    </w:p>
    <w:p w14:paraId="1E821446" w14:textId="7FD40CBB" w:rsidR="008F3F9A" w:rsidRDefault="00AE19B8">
      <w:pPr>
        <w:pStyle w:val="Heading2"/>
      </w:pPr>
      <w:r>
        <w:t>Brief Description</w:t>
      </w:r>
      <w:bookmarkEnd w:id="3"/>
      <w:bookmarkEnd w:id="4"/>
      <w:bookmarkEnd w:id="5"/>
    </w:p>
    <w:p w14:paraId="42738D4E" w14:textId="416703DE" w:rsidR="00354970" w:rsidRPr="00354970" w:rsidRDefault="00354970" w:rsidP="00354970">
      <w:pPr>
        <w:ind w:left="720"/>
      </w:pPr>
      <w:r>
        <w:t xml:space="preserve">This use case defines the actions involved when Karoline chooses to terminate a current employee. From </w:t>
      </w:r>
      <w:r w:rsidR="000F671D">
        <w:t>contacting the employee to deleting all their information.</w:t>
      </w:r>
    </w:p>
    <w:p w14:paraId="4D345EDC" w14:textId="77777777" w:rsidR="008F3F9A" w:rsidRDefault="00AE19B8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14:paraId="6D27F3B6" w14:textId="77777777" w:rsidR="008F3F9A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494515307"/>
      <w:r>
        <w:t>Basic Flow</w:t>
      </w:r>
      <w:bookmarkEnd w:id="9"/>
      <w:bookmarkEnd w:id="10"/>
      <w:bookmarkEnd w:id="11"/>
      <w:r>
        <w:t xml:space="preserve"> </w:t>
      </w:r>
    </w:p>
    <w:p w14:paraId="7810A6B5" w14:textId="0913CC1A" w:rsidR="000F671D" w:rsidRDefault="000F671D" w:rsidP="000F671D">
      <w:pPr>
        <w:pStyle w:val="BodyText"/>
        <w:numPr>
          <w:ilvl w:val="0"/>
          <w:numId w:val="24"/>
        </w:numPr>
      </w:pPr>
      <w:r>
        <w:t>Karoline decides to fire a certain employee.</w:t>
      </w:r>
    </w:p>
    <w:p w14:paraId="5789C8A0" w14:textId="692E4663" w:rsidR="000F671D" w:rsidRDefault="000F671D" w:rsidP="000F671D">
      <w:pPr>
        <w:pStyle w:val="BodyText"/>
        <w:numPr>
          <w:ilvl w:val="0"/>
          <w:numId w:val="24"/>
        </w:numPr>
      </w:pPr>
      <w:r>
        <w:t>Karoline calls the employee.</w:t>
      </w:r>
    </w:p>
    <w:p w14:paraId="2F4F3B1A" w14:textId="604C2B89" w:rsidR="000F671D" w:rsidRDefault="000F671D" w:rsidP="000F671D">
      <w:pPr>
        <w:pStyle w:val="BodyText"/>
        <w:numPr>
          <w:ilvl w:val="0"/>
          <w:numId w:val="24"/>
        </w:numPr>
      </w:pPr>
      <w:r>
        <w:t>Karoline speaks with the employee.</w:t>
      </w:r>
    </w:p>
    <w:p w14:paraId="652F11C4" w14:textId="35691738" w:rsidR="000F671D" w:rsidRDefault="000F671D" w:rsidP="000F671D">
      <w:pPr>
        <w:pStyle w:val="BodyText"/>
        <w:numPr>
          <w:ilvl w:val="0"/>
          <w:numId w:val="24"/>
        </w:numPr>
      </w:pPr>
      <w:r>
        <w:t>Karoline hangs up the phone</w:t>
      </w:r>
    </w:p>
    <w:p w14:paraId="1BAC94B1" w14:textId="5A6ECB8A" w:rsidR="000F671D" w:rsidRDefault="000F671D" w:rsidP="000F671D">
      <w:pPr>
        <w:pStyle w:val="BodyText"/>
        <w:numPr>
          <w:ilvl w:val="0"/>
          <w:numId w:val="24"/>
        </w:numPr>
      </w:pPr>
      <w:r>
        <w:t>Karoline logs in to the employee database.</w:t>
      </w:r>
    </w:p>
    <w:p w14:paraId="67835B46" w14:textId="0AC9DF34" w:rsidR="000F671D" w:rsidRDefault="000F671D" w:rsidP="000F671D">
      <w:pPr>
        <w:pStyle w:val="BodyText"/>
        <w:numPr>
          <w:ilvl w:val="0"/>
          <w:numId w:val="24"/>
        </w:numPr>
      </w:pPr>
      <w:r>
        <w:t>Karoline finds the fired employees’ information.</w:t>
      </w:r>
    </w:p>
    <w:p w14:paraId="32CD2788" w14:textId="72384015" w:rsidR="000F671D" w:rsidRDefault="000F671D" w:rsidP="000F671D">
      <w:pPr>
        <w:pStyle w:val="BodyText"/>
        <w:numPr>
          <w:ilvl w:val="0"/>
          <w:numId w:val="24"/>
        </w:numPr>
      </w:pPr>
      <w:r>
        <w:t>Karoline deletes the employees name</w:t>
      </w:r>
      <w:r w:rsidR="00545715">
        <w:t xml:space="preserve"> from current employee roster.</w:t>
      </w:r>
    </w:p>
    <w:p w14:paraId="238EE644" w14:textId="70E89455" w:rsidR="000F671D" w:rsidRDefault="000F671D" w:rsidP="000F671D">
      <w:pPr>
        <w:pStyle w:val="BodyText"/>
        <w:numPr>
          <w:ilvl w:val="0"/>
          <w:numId w:val="24"/>
        </w:numPr>
      </w:pPr>
      <w:r>
        <w:t>Karoline deletes the employees account information</w:t>
      </w:r>
      <w:r w:rsidR="00545715">
        <w:t xml:space="preserve"> from current employee roster.</w:t>
      </w:r>
    </w:p>
    <w:p w14:paraId="5D3A1B06" w14:textId="72FF5DE3" w:rsidR="000F671D" w:rsidRDefault="000F671D" w:rsidP="000F671D">
      <w:pPr>
        <w:pStyle w:val="BodyText"/>
        <w:numPr>
          <w:ilvl w:val="0"/>
          <w:numId w:val="24"/>
        </w:numPr>
      </w:pPr>
      <w:r>
        <w:t>Karoline saves changes.</w:t>
      </w:r>
    </w:p>
    <w:p w14:paraId="49C1BBD5" w14:textId="00EC1270" w:rsidR="00545715" w:rsidRDefault="00545715" w:rsidP="000F671D">
      <w:pPr>
        <w:pStyle w:val="BodyText"/>
        <w:numPr>
          <w:ilvl w:val="0"/>
          <w:numId w:val="24"/>
        </w:numPr>
      </w:pPr>
      <w:r>
        <w:t xml:space="preserve">Karoline deletes the fired </w:t>
      </w:r>
      <w:r w:rsidR="00440970">
        <w:t>employee</w:t>
      </w:r>
      <w:r>
        <w:t xml:space="preserve"> from the current </w:t>
      </w:r>
      <w:r w:rsidR="00440970">
        <w:t>work schedule.</w:t>
      </w:r>
    </w:p>
    <w:p w14:paraId="0F67B89C" w14:textId="7321EEED" w:rsidR="000F671D" w:rsidRPr="000F671D" w:rsidRDefault="000F671D" w:rsidP="000F671D">
      <w:pPr>
        <w:pStyle w:val="BodyText"/>
        <w:numPr>
          <w:ilvl w:val="0"/>
          <w:numId w:val="24"/>
        </w:numPr>
      </w:pPr>
      <w:r>
        <w:t xml:space="preserve">Karoline logs </w:t>
      </w:r>
      <w:r w:rsidR="00545715">
        <w:t>off</w:t>
      </w:r>
      <w:r>
        <w:t xml:space="preserve"> the employee database.</w:t>
      </w:r>
    </w:p>
    <w:p w14:paraId="33B8B495" w14:textId="77777777" w:rsidR="008F3F9A" w:rsidRDefault="008F3F9A"/>
    <w:p w14:paraId="4FF47D23" w14:textId="0BF6D2B1" w:rsidR="008F3F9A" w:rsidRDefault="00AE19B8">
      <w:pPr>
        <w:pStyle w:val="Heading1"/>
        <w:widowControl/>
      </w:pPr>
      <w:bookmarkStart w:id="12" w:name="_Toc423410253"/>
      <w:bookmarkStart w:id="13" w:name="_Toc425054512"/>
      <w:bookmarkStart w:id="14" w:name="_Toc494515313"/>
      <w:r>
        <w:t>Pre-conditions</w:t>
      </w:r>
      <w:bookmarkEnd w:id="12"/>
      <w:bookmarkEnd w:id="13"/>
      <w:bookmarkEnd w:id="14"/>
    </w:p>
    <w:p w14:paraId="2C3042FD" w14:textId="6AE099AF" w:rsidR="008F3F9A" w:rsidRDefault="00AE19B8">
      <w:pPr>
        <w:pStyle w:val="Heading2"/>
        <w:widowControl/>
      </w:pPr>
      <w:bookmarkStart w:id="15" w:name="_Toc423410254"/>
      <w:bookmarkStart w:id="16" w:name="_Toc425054513"/>
      <w:bookmarkStart w:id="17" w:name="_Toc494515314"/>
      <w:r>
        <w:t>&lt; Pre-condition One &gt;</w:t>
      </w:r>
      <w:bookmarkEnd w:id="15"/>
      <w:bookmarkEnd w:id="16"/>
      <w:bookmarkEnd w:id="17"/>
    </w:p>
    <w:p w14:paraId="4574BFCA" w14:textId="0DE73E92" w:rsidR="008235F4" w:rsidRPr="008235F4" w:rsidRDefault="008235F4" w:rsidP="008235F4">
      <w:pPr>
        <w:ind w:left="720"/>
      </w:pPr>
      <w:r>
        <w:t xml:space="preserve">Karoline must have an up to date employee database with all current </w:t>
      </w:r>
      <w:proofErr w:type="gramStart"/>
      <w:r>
        <w:t>employees</w:t>
      </w:r>
      <w:proofErr w:type="gramEnd"/>
      <w:r>
        <w:t xml:space="preserve"> information. </w:t>
      </w:r>
    </w:p>
    <w:p w14:paraId="5286BD26" w14:textId="77777777" w:rsidR="008F3F9A" w:rsidRDefault="00AE19B8">
      <w:pPr>
        <w:pStyle w:val="Heading1"/>
        <w:widowControl/>
      </w:pPr>
      <w:bookmarkStart w:id="18" w:name="_Toc423410255"/>
      <w:bookmarkStart w:id="19" w:name="_Toc425054514"/>
      <w:bookmarkStart w:id="20" w:name="_Toc494515315"/>
      <w:r>
        <w:t>Post-conditions</w:t>
      </w:r>
      <w:bookmarkEnd w:id="18"/>
      <w:bookmarkEnd w:id="19"/>
      <w:bookmarkEnd w:id="20"/>
    </w:p>
    <w:p w14:paraId="7BC2F97F" w14:textId="7B581950" w:rsidR="008F3F9A" w:rsidRDefault="00AE19B8">
      <w:pPr>
        <w:pStyle w:val="Heading2"/>
        <w:widowControl/>
      </w:pPr>
      <w:bookmarkStart w:id="21" w:name="_Toc423410256"/>
      <w:bookmarkStart w:id="22" w:name="_Toc425054515"/>
      <w:bookmarkStart w:id="23" w:name="_Toc494515316"/>
      <w:r>
        <w:t>&lt; Post-condition One &gt;</w:t>
      </w:r>
      <w:bookmarkEnd w:id="21"/>
      <w:bookmarkEnd w:id="22"/>
      <w:bookmarkEnd w:id="23"/>
    </w:p>
    <w:p w14:paraId="7DD00DB1" w14:textId="368696B5" w:rsidR="008235F4" w:rsidRPr="008235F4" w:rsidRDefault="008235F4" w:rsidP="008235F4">
      <w:pPr>
        <w:ind w:left="720"/>
      </w:pPr>
      <w:r>
        <w:t>Employee database now has one less employee in the “Current Employee” category.</w:t>
      </w:r>
    </w:p>
    <w:p w14:paraId="01EA6EBB" w14:textId="77777777" w:rsidR="008F3F9A" w:rsidRDefault="00AE19B8">
      <w:pPr>
        <w:pStyle w:val="Heading1"/>
      </w:pPr>
      <w:bookmarkStart w:id="24" w:name="_Toc494515317"/>
      <w:r>
        <w:t>Extension Points</w:t>
      </w:r>
      <w:bookmarkEnd w:id="24"/>
    </w:p>
    <w:p w14:paraId="2CC08882" w14:textId="13AF49D7" w:rsidR="008F3F9A" w:rsidRDefault="00AE19B8">
      <w:pPr>
        <w:pStyle w:val="Heading2"/>
      </w:pPr>
      <w:bookmarkStart w:id="25" w:name="_Toc494515318"/>
      <w:r>
        <w:t>&lt;Name of Extension Point&gt;</w:t>
      </w:r>
      <w:bookmarkEnd w:id="25"/>
    </w:p>
    <w:p w14:paraId="46B06F15" w14:textId="6FC011D3" w:rsidR="00CE714C" w:rsidRPr="00CE714C" w:rsidRDefault="00CE714C" w:rsidP="00CE714C">
      <w:pPr>
        <w:ind w:left="720"/>
      </w:pPr>
      <w:r>
        <w:t>The updated employee roster is stored in the employee database.</w:t>
      </w:r>
    </w:p>
    <w:p w14:paraId="7141A5C3" w14:textId="03D81521" w:rsidR="00CA0558" w:rsidRPr="00CE714C" w:rsidRDefault="00CA0558" w:rsidP="00CE714C">
      <w:pPr>
        <w:pStyle w:val="InfoBlue"/>
        <w:rPr>
          <w:i w:val="0"/>
        </w:rPr>
      </w:pPr>
    </w:p>
    <w:sectPr w:rsidR="00CA0558" w:rsidRPr="00CE714C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FBA4D" w14:textId="77777777" w:rsidR="00881511" w:rsidRDefault="00881511">
      <w:pPr>
        <w:spacing w:line="240" w:lineRule="auto"/>
      </w:pPr>
      <w:r>
        <w:separator/>
      </w:r>
    </w:p>
  </w:endnote>
  <w:endnote w:type="continuationSeparator" w:id="0">
    <w:p w14:paraId="56A2BBD9" w14:textId="77777777" w:rsidR="00881511" w:rsidRDefault="008815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23549" w14:textId="77777777" w:rsidR="009B4244" w:rsidRDefault="009B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AD0FC" w14:textId="77777777" w:rsidR="009B4244" w:rsidRDefault="009B42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A6AE" w14:textId="77777777" w:rsidR="009B4244" w:rsidRDefault="009B424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3F9A" w14:paraId="42D652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3B5C5" w14:textId="77777777" w:rsidR="008F3F9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10270" w14:textId="5A0C46F9" w:rsidR="008F3F9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81511">
            <w:fldChar w:fldCharType="begin"/>
          </w:r>
          <w:r w:rsidR="00881511">
            <w:instrText xml:space="preserve"> DOCPROPERTY "Company"  \* MERGEFORMAT </w:instrText>
          </w:r>
          <w:r w:rsidR="00881511">
            <w:fldChar w:fldCharType="separate"/>
          </w:r>
          <w:r w:rsidR="00CA0558">
            <w:t>&lt;Company Name&gt;</w:t>
          </w:r>
          <w:r w:rsidR="0088151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F7D8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E73B2E" w14:textId="77777777" w:rsidR="008F3F9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31EE387" w14:textId="77777777" w:rsidR="008F3F9A" w:rsidRDefault="008F3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D7948" w14:textId="77777777" w:rsidR="00881511" w:rsidRDefault="00881511">
      <w:pPr>
        <w:spacing w:line="240" w:lineRule="auto"/>
      </w:pPr>
      <w:r>
        <w:separator/>
      </w:r>
    </w:p>
  </w:footnote>
  <w:footnote w:type="continuationSeparator" w:id="0">
    <w:p w14:paraId="7BCA1F67" w14:textId="77777777" w:rsidR="00881511" w:rsidRDefault="008815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13D78" w14:textId="77777777" w:rsidR="009B4244" w:rsidRDefault="009B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AD583" w14:textId="77777777" w:rsidR="008F3F9A" w:rsidRDefault="008F3F9A">
    <w:pPr>
      <w:rPr>
        <w:sz w:val="24"/>
      </w:rPr>
    </w:pPr>
  </w:p>
  <w:p w14:paraId="4D5DD2B0" w14:textId="77777777" w:rsidR="008F3F9A" w:rsidRDefault="008F3F9A">
    <w:pPr>
      <w:pBdr>
        <w:top w:val="single" w:sz="6" w:space="1" w:color="auto"/>
      </w:pBdr>
      <w:rPr>
        <w:sz w:val="24"/>
      </w:rPr>
    </w:pPr>
  </w:p>
  <w:p w14:paraId="23688A72" w14:textId="256DAAA9" w:rsidR="008F3F9A" w:rsidRDefault="000477B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9584B">
      <w:rPr>
        <w:rFonts w:ascii="Arial" w:hAnsi="Arial"/>
        <w:b/>
        <w:sz w:val="36"/>
      </w:rPr>
      <w:t xml:space="preserve">Sweet Karoline's </w:t>
    </w:r>
    <w:r w:rsidR="00C9584B">
      <w:rPr>
        <w:rFonts w:ascii="Arial" w:hAnsi="Arial"/>
        <w:b/>
        <w:sz w:val="36"/>
      </w:rPr>
      <w:t>Cakes</w:t>
    </w:r>
    <w:r>
      <w:rPr>
        <w:rFonts w:ascii="Arial" w:hAnsi="Arial"/>
        <w:b/>
        <w:sz w:val="36"/>
      </w:rPr>
      <w:fldChar w:fldCharType="end"/>
    </w:r>
    <w:bookmarkStart w:id="0" w:name="_GoBack"/>
    <w:bookmarkEnd w:id="0"/>
  </w:p>
  <w:p w14:paraId="7C940F74" w14:textId="77777777" w:rsidR="008F3F9A" w:rsidRDefault="008F3F9A">
    <w:pPr>
      <w:pBdr>
        <w:bottom w:val="single" w:sz="6" w:space="1" w:color="auto"/>
      </w:pBdr>
      <w:jc w:val="right"/>
      <w:rPr>
        <w:sz w:val="24"/>
      </w:rPr>
    </w:pPr>
  </w:p>
  <w:p w14:paraId="5721BF63" w14:textId="77777777" w:rsidR="008F3F9A" w:rsidRDefault="008F3F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CE081" w14:textId="77777777" w:rsidR="009B4244" w:rsidRDefault="009B424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3F9A" w14:paraId="674C04D4" w14:textId="77777777">
      <w:tc>
        <w:tcPr>
          <w:tcW w:w="6379" w:type="dxa"/>
        </w:tcPr>
        <w:p w14:paraId="67FD94BE" w14:textId="5A37F450" w:rsidR="008F3F9A" w:rsidRDefault="00881511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CA0558">
            <w:t>&lt;</w:t>
          </w:r>
          <w:r w:rsidR="00C9584B">
            <w:t>Silver Soul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06402EB2" w14:textId="3630CA40" w:rsidR="008F3F9A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501C66">
            <w:t>1</w:t>
          </w:r>
          <w:r>
            <w:t>&gt;</w:t>
          </w:r>
        </w:p>
      </w:tc>
    </w:tr>
    <w:tr w:rsidR="008F3F9A" w14:paraId="41C56B77" w14:textId="77777777">
      <w:tc>
        <w:tcPr>
          <w:tcW w:w="6379" w:type="dxa"/>
        </w:tcPr>
        <w:p w14:paraId="6A62329F" w14:textId="2D2886B5" w:rsidR="008F3F9A" w:rsidRDefault="000477B7">
          <w:fldSimple w:instr="title  \* Mergeformat ">
            <w:r w:rsidR="00CA0558">
              <w:t>Use Case Specification: &lt;</w:t>
            </w:r>
            <w:r w:rsidR="009E5566">
              <w:t>Fire Employee</w:t>
            </w:r>
            <w:r w:rsidR="00CA0558">
              <w:t>&gt;</w:t>
            </w:r>
          </w:fldSimple>
        </w:p>
      </w:tc>
      <w:tc>
        <w:tcPr>
          <w:tcW w:w="3179" w:type="dxa"/>
        </w:tcPr>
        <w:p w14:paraId="543CF665" w14:textId="48FEC16B" w:rsidR="008F3F9A" w:rsidRDefault="00AE19B8">
          <w:r>
            <w:t xml:space="preserve">  Date:  &lt;</w:t>
          </w:r>
          <w:r w:rsidR="00501C66">
            <w:t>9</w:t>
          </w:r>
          <w:r>
            <w:t>/</w:t>
          </w:r>
          <w:r w:rsidR="00501C66">
            <w:t>December</w:t>
          </w:r>
          <w:r>
            <w:t>/</w:t>
          </w:r>
          <w:r w:rsidR="00C9584B">
            <w:t>18</w:t>
          </w:r>
          <w:r>
            <w:t>&gt;</w:t>
          </w:r>
        </w:p>
      </w:tc>
    </w:tr>
    <w:tr w:rsidR="008F3F9A" w14:paraId="3B4084F2" w14:textId="77777777">
      <w:tc>
        <w:tcPr>
          <w:tcW w:w="9558" w:type="dxa"/>
          <w:gridSpan w:val="2"/>
        </w:tcPr>
        <w:p w14:paraId="4DB887DA" w14:textId="77777777" w:rsidR="008F3F9A" w:rsidRDefault="00AE19B8">
          <w:r>
            <w:t>&lt;document identifier&gt;</w:t>
          </w:r>
        </w:p>
      </w:tc>
    </w:tr>
  </w:tbl>
  <w:p w14:paraId="35390E15" w14:textId="77777777" w:rsidR="008F3F9A" w:rsidRDefault="008F3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17B2D"/>
    <w:multiLevelType w:val="hybridMultilevel"/>
    <w:tmpl w:val="5E6CC8EE"/>
    <w:lvl w:ilvl="0" w:tplc="9D623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193ED3"/>
    <w:multiLevelType w:val="multilevel"/>
    <w:tmpl w:val="DA161C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3CA2D0F"/>
    <w:multiLevelType w:val="hybridMultilevel"/>
    <w:tmpl w:val="A7E8DD5E"/>
    <w:lvl w:ilvl="0" w:tplc="D170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3"/>
  </w:num>
  <w:num w:numId="12">
    <w:abstractNumId w:val="11"/>
  </w:num>
  <w:num w:numId="13">
    <w:abstractNumId w:val="20"/>
  </w:num>
  <w:num w:numId="14">
    <w:abstractNumId w:val="10"/>
  </w:num>
  <w:num w:numId="15">
    <w:abstractNumId w:val="5"/>
  </w:num>
  <w:num w:numId="16">
    <w:abstractNumId w:val="19"/>
  </w:num>
  <w:num w:numId="17">
    <w:abstractNumId w:val="15"/>
  </w:num>
  <w:num w:numId="18">
    <w:abstractNumId w:val="6"/>
  </w:num>
  <w:num w:numId="19">
    <w:abstractNumId w:val="14"/>
  </w:num>
  <w:num w:numId="20">
    <w:abstractNumId w:val="9"/>
  </w:num>
  <w:num w:numId="21">
    <w:abstractNumId w:val="18"/>
  </w:num>
  <w:num w:numId="22">
    <w:abstractNumId w:val="7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9B8"/>
    <w:rsid w:val="000477B7"/>
    <w:rsid w:val="000B6B39"/>
    <w:rsid w:val="000F671D"/>
    <w:rsid w:val="002171ED"/>
    <w:rsid w:val="00230003"/>
    <w:rsid w:val="00354970"/>
    <w:rsid w:val="0038359D"/>
    <w:rsid w:val="00440970"/>
    <w:rsid w:val="00501C66"/>
    <w:rsid w:val="00545715"/>
    <w:rsid w:val="00651B62"/>
    <w:rsid w:val="00657407"/>
    <w:rsid w:val="006A69A1"/>
    <w:rsid w:val="007168A4"/>
    <w:rsid w:val="008235F4"/>
    <w:rsid w:val="00881511"/>
    <w:rsid w:val="008F3F9A"/>
    <w:rsid w:val="009B4244"/>
    <w:rsid w:val="009E5566"/>
    <w:rsid w:val="00AE19B8"/>
    <w:rsid w:val="00C9584B"/>
    <w:rsid w:val="00CA0558"/>
    <w:rsid w:val="00CE714C"/>
    <w:rsid w:val="00DF7D8D"/>
    <w:rsid w:val="00FC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C02FA"/>
  <w15:docId w15:val="{592BEF90-780F-407C-8734-1437975B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B4D24-4932-4554-9B62-2C6A1DB5B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11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alex mattingly</cp:lastModifiedBy>
  <cp:revision>8</cp:revision>
  <cp:lastPrinted>1900-01-01T05:00:00Z</cp:lastPrinted>
  <dcterms:created xsi:type="dcterms:W3CDTF">2018-12-09T15:12:00Z</dcterms:created>
  <dcterms:modified xsi:type="dcterms:W3CDTF">2018-12-09T15:23:00Z</dcterms:modified>
</cp:coreProperties>
</file>