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C9584B">
        <w:t>Silver Soul</w:t>
      </w:r>
      <w:r w:rsidR="00CA0558">
        <w:t>&gt;</w:t>
      </w:r>
      <w:r>
        <w:fldChar w:fldCharType="end"/>
      </w:r>
    </w:p>
    <w:p w14:paraId="2F09F50B" w14:textId="5B11A73A" w:rsidR="008F3F9A" w:rsidRDefault="000477B7">
      <w:pPr>
        <w:pStyle w:val="Title"/>
        <w:jc w:val="right"/>
      </w:pPr>
      <w:fldSimple w:instr="title  \* Mergeformat ">
        <w:r w:rsidR="00CA0558">
          <w:t>Use Case Specification: &lt;</w:t>
        </w:r>
        <w:r w:rsidR="00153832">
          <w:t>Hire Employee</w:t>
        </w:r>
        <w:r w:rsidR="00CA0558">
          <w:t>&gt;</w:t>
        </w:r>
      </w:fldSimple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43F8031C" w:rsidR="008F3F9A" w:rsidRDefault="00AE19B8">
            <w:pPr>
              <w:pStyle w:val="Tabletext"/>
            </w:pPr>
            <w:r>
              <w:t>&lt;</w:t>
            </w:r>
            <w:r w:rsidR="00C9584B">
              <w:t>Alex Mattingly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77777777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4F95AA6" w14:textId="3B0E419A" w:rsidR="000F671D" w:rsidRDefault="00153832">
      <w:pPr>
        <w:pStyle w:val="Heading2"/>
      </w:pPr>
      <w:bookmarkStart w:id="2" w:name="_Toc423410238"/>
      <w:bookmarkStart w:id="3" w:name="_Toc425054504"/>
      <w:bookmarkStart w:id="4" w:name="_Toc494515305"/>
      <w:r>
        <w:t xml:space="preserve">Hire Employee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2"/>
      <w:bookmarkEnd w:id="3"/>
      <w:bookmarkEnd w:id="4"/>
    </w:p>
    <w:p w14:paraId="42738D4E" w14:textId="7D23B7E6" w:rsidR="00354970" w:rsidRPr="00354970" w:rsidRDefault="00354970" w:rsidP="00354970">
      <w:pPr>
        <w:ind w:left="720"/>
      </w:pPr>
      <w:r>
        <w:t xml:space="preserve">This use case defines the actions involved when Karoline chooses to </w:t>
      </w:r>
      <w:r w:rsidR="00153832">
        <w:t>hire</w:t>
      </w:r>
      <w:r>
        <w:t xml:space="preserve"> a </w:t>
      </w:r>
      <w:r w:rsidR="00153832">
        <w:t>new</w:t>
      </w:r>
      <w:r>
        <w:t xml:space="preserve"> employee. From </w:t>
      </w:r>
      <w:r w:rsidR="000F671D">
        <w:t xml:space="preserve">contacting the employee to </w:t>
      </w:r>
      <w:r w:rsidR="00153832">
        <w:t>adding all their information</w:t>
      </w:r>
      <w:r w:rsidR="000F671D">
        <w:t>.</w:t>
      </w:r>
    </w:p>
    <w:p w14:paraId="4D345EDC" w14:textId="77777777" w:rsidR="008F3F9A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6D27F3B6" w14:textId="77777777" w:rsidR="008F3F9A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14:paraId="7810A6B5" w14:textId="56A570C6" w:rsidR="000F671D" w:rsidRDefault="000F671D" w:rsidP="000F671D">
      <w:pPr>
        <w:pStyle w:val="BodyText"/>
        <w:numPr>
          <w:ilvl w:val="0"/>
          <w:numId w:val="24"/>
        </w:numPr>
      </w:pPr>
      <w:r>
        <w:t xml:space="preserve">Karoline decides to </w:t>
      </w:r>
      <w:r w:rsidR="00DD634E">
        <w:t>hire</w:t>
      </w:r>
      <w:r>
        <w:t xml:space="preserve"> a certain employee.</w:t>
      </w:r>
    </w:p>
    <w:p w14:paraId="5789C8A0" w14:textId="692E4663" w:rsidR="000F671D" w:rsidRDefault="000F671D" w:rsidP="000F671D">
      <w:pPr>
        <w:pStyle w:val="BodyText"/>
        <w:numPr>
          <w:ilvl w:val="0"/>
          <w:numId w:val="24"/>
        </w:numPr>
      </w:pPr>
      <w:r>
        <w:t>Karoline calls the employee.</w:t>
      </w:r>
    </w:p>
    <w:p w14:paraId="2F4F3B1A" w14:textId="604C2B89" w:rsidR="000F671D" w:rsidRDefault="000F671D" w:rsidP="000F671D">
      <w:pPr>
        <w:pStyle w:val="BodyText"/>
        <w:numPr>
          <w:ilvl w:val="0"/>
          <w:numId w:val="24"/>
        </w:numPr>
      </w:pPr>
      <w:r>
        <w:t>Karoline speaks with the employee.</w:t>
      </w:r>
    </w:p>
    <w:p w14:paraId="652F11C4" w14:textId="23E43D57" w:rsidR="000F671D" w:rsidRDefault="000F671D" w:rsidP="000F671D">
      <w:pPr>
        <w:pStyle w:val="BodyText"/>
        <w:numPr>
          <w:ilvl w:val="0"/>
          <w:numId w:val="24"/>
        </w:numPr>
      </w:pPr>
      <w:r>
        <w:t>Karoline hangs up the phone</w:t>
      </w:r>
    </w:p>
    <w:p w14:paraId="0611EB2E" w14:textId="745EABE8" w:rsidR="00DD634E" w:rsidRDefault="00DD634E" w:rsidP="000F671D">
      <w:pPr>
        <w:pStyle w:val="BodyText"/>
        <w:numPr>
          <w:ilvl w:val="0"/>
          <w:numId w:val="24"/>
        </w:numPr>
      </w:pPr>
      <w:r>
        <w:t>Karoline meets with the newly hired employee.</w:t>
      </w:r>
    </w:p>
    <w:p w14:paraId="6EF5DD7D" w14:textId="19985DE5" w:rsidR="00DD634E" w:rsidRDefault="00DD634E" w:rsidP="000F671D">
      <w:pPr>
        <w:pStyle w:val="BodyText"/>
        <w:numPr>
          <w:ilvl w:val="0"/>
          <w:numId w:val="24"/>
        </w:numPr>
      </w:pPr>
      <w:r>
        <w:t>Karoline asks for the employees account information and social security number.</w:t>
      </w:r>
    </w:p>
    <w:p w14:paraId="0556DE4E" w14:textId="445E6FB6" w:rsidR="00DD634E" w:rsidRDefault="00DD634E" w:rsidP="000F671D">
      <w:pPr>
        <w:pStyle w:val="BodyText"/>
        <w:numPr>
          <w:ilvl w:val="0"/>
          <w:numId w:val="24"/>
        </w:numPr>
      </w:pPr>
      <w:r>
        <w:t>Employee gives Karoline their account information.</w:t>
      </w:r>
    </w:p>
    <w:p w14:paraId="1BAC94B1" w14:textId="5A6ECB8A" w:rsidR="000F671D" w:rsidRDefault="000F671D" w:rsidP="000F671D">
      <w:pPr>
        <w:pStyle w:val="BodyText"/>
        <w:numPr>
          <w:ilvl w:val="0"/>
          <w:numId w:val="24"/>
        </w:numPr>
      </w:pPr>
      <w:r>
        <w:t>Karoline logs in to the employee database.</w:t>
      </w:r>
    </w:p>
    <w:p w14:paraId="67835B46" w14:textId="092923BA" w:rsidR="000F671D" w:rsidRDefault="000F671D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DD634E">
        <w:t>Adds</w:t>
      </w:r>
      <w:r>
        <w:t xml:space="preserve"> the </w:t>
      </w:r>
      <w:r w:rsidR="00DD634E">
        <w:t>new</w:t>
      </w:r>
      <w:r>
        <w:t xml:space="preserve"> employees’ information.</w:t>
      </w:r>
    </w:p>
    <w:p w14:paraId="32CD2788" w14:textId="090B33B7" w:rsidR="000F671D" w:rsidRDefault="000F671D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DD634E">
        <w:t>adds</w:t>
      </w:r>
      <w:r>
        <w:t xml:space="preserve"> the employees name</w:t>
      </w:r>
      <w:r w:rsidR="00DD634E">
        <w:t xml:space="preserve"> to </w:t>
      </w:r>
      <w:r w:rsidR="00545715">
        <w:t>current employee roster.</w:t>
      </w:r>
    </w:p>
    <w:p w14:paraId="238EE644" w14:textId="06D801CF" w:rsidR="000F671D" w:rsidRDefault="000F671D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482291">
        <w:t>adds</w:t>
      </w:r>
      <w:r>
        <w:t xml:space="preserve"> the employees account information</w:t>
      </w:r>
      <w:r w:rsidR="00545715">
        <w:t xml:space="preserve"> </w:t>
      </w:r>
      <w:r w:rsidR="00482291">
        <w:t>to the</w:t>
      </w:r>
      <w:r w:rsidR="00545715">
        <w:t xml:space="preserve"> current employee roster.</w:t>
      </w:r>
    </w:p>
    <w:p w14:paraId="5D3A1B06" w14:textId="72FF5DE3" w:rsidR="000F671D" w:rsidRDefault="000F671D" w:rsidP="000F671D">
      <w:pPr>
        <w:pStyle w:val="BodyText"/>
        <w:numPr>
          <w:ilvl w:val="0"/>
          <w:numId w:val="24"/>
        </w:numPr>
      </w:pPr>
      <w:r>
        <w:t>Karoline saves changes.</w:t>
      </w:r>
    </w:p>
    <w:p w14:paraId="49C1BBD5" w14:textId="70ED5A24" w:rsidR="00545715" w:rsidRDefault="00545715" w:rsidP="000F671D">
      <w:pPr>
        <w:pStyle w:val="BodyText"/>
        <w:numPr>
          <w:ilvl w:val="0"/>
          <w:numId w:val="24"/>
        </w:numPr>
      </w:pPr>
      <w:r>
        <w:t xml:space="preserve">Karoline </w:t>
      </w:r>
      <w:r w:rsidR="00482291">
        <w:t>adds</w:t>
      </w:r>
      <w:r>
        <w:t xml:space="preserve"> the </w:t>
      </w:r>
      <w:r w:rsidR="00482291">
        <w:t>new</w:t>
      </w:r>
      <w:r>
        <w:t xml:space="preserve"> </w:t>
      </w:r>
      <w:r w:rsidR="00440970">
        <w:t>employee</w:t>
      </w:r>
      <w:r>
        <w:t xml:space="preserve"> </w:t>
      </w:r>
      <w:r w:rsidR="00482291">
        <w:t>to</w:t>
      </w:r>
      <w:r>
        <w:t xml:space="preserve"> the current </w:t>
      </w:r>
      <w:r w:rsidR="00440970">
        <w:t>work schedule.</w:t>
      </w:r>
    </w:p>
    <w:p w14:paraId="0F67B89C" w14:textId="7321EEED" w:rsidR="000F671D" w:rsidRPr="000F671D" w:rsidRDefault="000F671D" w:rsidP="000F671D">
      <w:pPr>
        <w:pStyle w:val="BodyText"/>
        <w:numPr>
          <w:ilvl w:val="0"/>
          <w:numId w:val="24"/>
        </w:numPr>
      </w:pPr>
      <w:r>
        <w:t xml:space="preserve">Karoline logs </w:t>
      </w:r>
      <w:r w:rsidR="00545715">
        <w:t>off</w:t>
      </w:r>
      <w:r>
        <w:t xml:space="preserve"> the employee database.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14:paraId="2C3042FD" w14:textId="6AE099AF" w:rsidR="008F3F9A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14:paraId="4574BFCA" w14:textId="0DE73E92" w:rsidR="008235F4" w:rsidRPr="008235F4" w:rsidRDefault="008235F4" w:rsidP="008235F4">
      <w:pPr>
        <w:ind w:left="720"/>
      </w:pPr>
      <w:r>
        <w:t xml:space="preserve">Karoline must have an up to date employee database with all current </w:t>
      </w:r>
      <w:proofErr w:type="gramStart"/>
      <w:r>
        <w:t>employees</w:t>
      </w:r>
      <w:proofErr w:type="gramEnd"/>
      <w:r>
        <w:t xml:space="preserve"> information. </w:t>
      </w:r>
    </w:p>
    <w:p w14:paraId="5286BD26" w14:textId="77777777" w:rsidR="008F3F9A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14:paraId="7BC2F97F" w14:textId="7B581950" w:rsidR="008F3F9A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14:paraId="7DD00DB1" w14:textId="6C826C37" w:rsidR="008235F4" w:rsidRPr="008235F4" w:rsidRDefault="008235F4" w:rsidP="008235F4">
      <w:pPr>
        <w:ind w:left="720"/>
      </w:pPr>
      <w:r>
        <w:t xml:space="preserve">Employee database now has one </w:t>
      </w:r>
      <w:r w:rsidR="00A75060">
        <w:t>more</w:t>
      </w:r>
      <w:bookmarkStart w:id="23" w:name="_GoBack"/>
      <w:bookmarkEnd w:id="23"/>
      <w:r>
        <w:t xml:space="preserve"> employee in the “Current Employee” category.</w:t>
      </w:r>
    </w:p>
    <w:p w14:paraId="01EA6EBB" w14:textId="77777777" w:rsidR="008F3F9A" w:rsidRDefault="00AE19B8">
      <w:pPr>
        <w:pStyle w:val="Heading1"/>
      </w:pPr>
      <w:bookmarkStart w:id="24" w:name="_Toc494515317"/>
      <w:r>
        <w:t>Extension Points</w:t>
      </w:r>
      <w:bookmarkEnd w:id="24"/>
    </w:p>
    <w:p w14:paraId="2CC08882" w14:textId="13AF49D7" w:rsidR="008F3F9A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14:paraId="46B06F15" w14:textId="6FC011D3" w:rsidR="00CE714C" w:rsidRPr="00CE714C" w:rsidRDefault="00CE714C" w:rsidP="00CE714C">
      <w:pPr>
        <w:ind w:left="720"/>
      </w:pPr>
      <w:r>
        <w:t>The updated employee roster is stored in the employee database.</w:t>
      </w:r>
    </w:p>
    <w:p w14:paraId="7141A5C3" w14:textId="03D81521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25D7A" w14:textId="77777777" w:rsidR="007554EE" w:rsidRDefault="007554EE">
      <w:pPr>
        <w:spacing w:line="240" w:lineRule="auto"/>
      </w:pPr>
      <w:r>
        <w:separator/>
      </w:r>
    </w:p>
  </w:endnote>
  <w:endnote w:type="continuationSeparator" w:id="0">
    <w:p w14:paraId="4A278420" w14:textId="77777777" w:rsidR="007554EE" w:rsidRDefault="00755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37828A89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6C4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CAA70" w14:textId="77777777" w:rsidR="007554EE" w:rsidRDefault="007554EE">
      <w:pPr>
        <w:spacing w:line="240" w:lineRule="auto"/>
      </w:pPr>
      <w:r>
        <w:separator/>
      </w:r>
    </w:p>
  </w:footnote>
  <w:footnote w:type="continuationSeparator" w:id="0">
    <w:p w14:paraId="0C21491C" w14:textId="77777777" w:rsidR="007554EE" w:rsidRDefault="00755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0477B7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3213C46D" w:rsidR="008F3F9A" w:rsidRDefault="000477B7">
          <w:fldSimple w:instr="title  \* Mergeformat ">
            <w:r w:rsidR="00CA0558">
              <w:t>Use Case Specification: &lt;</w:t>
            </w:r>
            <w:r w:rsidR="00153832">
              <w:t>Hire Employee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9B8"/>
    <w:rsid w:val="000477B7"/>
    <w:rsid w:val="000F671D"/>
    <w:rsid w:val="00153832"/>
    <w:rsid w:val="00230003"/>
    <w:rsid w:val="00354970"/>
    <w:rsid w:val="0038359D"/>
    <w:rsid w:val="00440970"/>
    <w:rsid w:val="00482291"/>
    <w:rsid w:val="00545715"/>
    <w:rsid w:val="007554EE"/>
    <w:rsid w:val="008235F4"/>
    <w:rsid w:val="008F3F9A"/>
    <w:rsid w:val="00A75060"/>
    <w:rsid w:val="00AE19B8"/>
    <w:rsid w:val="00C86C4D"/>
    <w:rsid w:val="00C9584B"/>
    <w:rsid w:val="00CA0558"/>
    <w:rsid w:val="00CE714C"/>
    <w:rsid w:val="00D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7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alex mattingly</cp:lastModifiedBy>
  <cp:revision>6</cp:revision>
  <cp:lastPrinted>1900-01-01T05:00:00Z</cp:lastPrinted>
  <dcterms:created xsi:type="dcterms:W3CDTF">2018-10-25T12:41:00Z</dcterms:created>
  <dcterms:modified xsi:type="dcterms:W3CDTF">2018-10-25T12:47:00Z</dcterms:modified>
</cp:coreProperties>
</file>