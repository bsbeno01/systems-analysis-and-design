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92A" w:rsidRDefault="002D3DE6">
      <w:pPr>
        <w:pStyle w:val="Title"/>
        <w:jc w:val="right"/>
      </w:pPr>
      <w:r>
        <w:t>Silver Soul</w:t>
      </w:r>
    </w:p>
    <w:p w:rsidR="0074192A" w:rsidRDefault="00327AC4">
      <w:pPr>
        <w:pStyle w:val="Title"/>
        <w:jc w:val="right"/>
      </w:pPr>
      <w:fldSimple w:instr="title  \* Mergeformat ">
        <w:r w:rsidR="00CA0558">
          <w:t>Use Ca</w:t>
        </w:r>
        <w:r w:rsidR="002D3DE6">
          <w:t xml:space="preserve">se Specification: </w:t>
        </w:r>
      </w:fldSimple>
      <w:r w:rsidR="00871D0B">
        <w:t>Delete</w:t>
      </w:r>
      <w:r w:rsidR="002D3DE6">
        <w:t xml:space="preserve"> Order</w:t>
      </w:r>
    </w:p>
    <w:p w:rsidR="0074192A" w:rsidRDefault="0074192A">
      <w:pPr>
        <w:pStyle w:val="Title"/>
        <w:jc w:val="right"/>
      </w:pPr>
    </w:p>
    <w:p w:rsidR="0074192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4192A" w:rsidRDefault="0074192A"/>
    <w:p w:rsidR="0074192A" w:rsidRDefault="0074192A"/>
    <w:p w:rsidR="0074192A" w:rsidRDefault="0074192A">
      <w:pPr>
        <w:pStyle w:val="BodyText"/>
      </w:pPr>
    </w:p>
    <w:p w:rsidR="0074192A" w:rsidRDefault="0074192A">
      <w:pPr>
        <w:pStyle w:val="BodyText"/>
      </w:pPr>
    </w:p>
    <w:p w:rsidR="0074192A" w:rsidRDefault="0074192A">
      <w:pPr>
        <w:sectPr w:rsidR="0074192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4192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192A">
        <w:tc>
          <w:tcPr>
            <w:tcW w:w="2304" w:type="dxa"/>
          </w:tcPr>
          <w:p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192A">
        <w:tc>
          <w:tcPr>
            <w:tcW w:w="2304" w:type="dxa"/>
          </w:tcPr>
          <w:p w:rsidR="0074192A" w:rsidRDefault="002D3DE6">
            <w:pPr>
              <w:pStyle w:val="Tabletext"/>
            </w:pPr>
            <w:r>
              <w:t>25</w:t>
            </w:r>
            <w:r w:rsidR="00AE19B8">
              <w:t>/</w:t>
            </w:r>
            <w:r>
              <w:t>October</w:t>
            </w:r>
            <w:r w:rsidR="00AE19B8">
              <w:t>/</w:t>
            </w:r>
            <w:r>
              <w:t>18</w:t>
            </w:r>
          </w:p>
        </w:tc>
        <w:tc>
          <w:tcPr>
            <w:tcW w:w="1152" w:type="dxa"/>
          </w:tcPr>
          <w:p w:rsidR="0074192A" w:rsidRDefault="002D3D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4192A" w:rsidRDefault="002D3DE6">
            <w:pPr>
              <w:pStyle w:val="Tabletext"/>
            </w:pPr>
            <w:r>
              <w:t>First Edit</w:t>
            </w:r>
          </w:p>
        </w:tc>
        <w:tc>
          <w:tcPr>
            <w:tcW w:w="2304" w:type="dxa"/>
          </w:tcPr>
          <w:p w:rsidR="0074192A" w:rsidRDefault="002D3DE6">
            <w:pPr>
              <w:pStyle w:val="Tabletext"/>
            </w:pPr>
            <w:r>
              <w:t>Nick Taylor</w:t>
            </w:r>
          </w:p>
        </w:tc>
      </w:tr>
      <w:tr w:rsidR="0074192A">
        <w:tc>
          <w:tcPr>
            <w:tcW w:w="2304" w:type="dxa"/>
          </w:tcPr>
          <w:p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:rsidR="0074192A" w:rsidRDefault="0074192A">
            <w:pPr>
              <w:pStyle w:val="Tabletext"/>
            </w:pPr>
          </w:p>
        </w:tc>
      </w:tr>
      <w:tr w:rsidR="0074192A">
        <w:tc>
          <w:tcPr>
            <w:tcW w:w="2304" w:type="dxa"/>
          </w:tcPr>
          <w:p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:rsidR="0074192A" w:rsidRDefault="0074192A">
            <w:pPr>
              <w:pStyle w:val="Tabletext"/>
            </w:pPr>
          </w:p>
        </w:tc>
      </w:tr>
      <w:tr w:rsidR="0074192A">
        <w:tc>
          <w:tcPr>
            <w:tcW w:w="2304" w:type="dxa"/>
          </w:tcPr>
          <w:p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:rsidR="0074192A" w:rsidRDefault="0074192A">
            <w:pPr>
              <w:pStyle w:val="Tabletext"/>
            </w:pPr>
          </w:p>
        </w:tc>
      </w:tr>
    </w:tbl>
    <w:p w:rsidR="0074192A" w:rsidRDefault="0074192A"/>
    <w:p w:rsidR="0074192A" w:rsidRDefault="00AE19B8">
      <w:pPr>
        <w:pStyle w:val="Title"/>
      </w:pPr>
      <w:r>
        <w:br w:type="page"/>
      </w:r>
      <w:r>
        <w:lastRenderedPageBreak/>
        <w:t>Table of Contents</w:t>
      </w:r>
    </w:p>
    <w:p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871D0B">
        <w:rPr>
          <w:noProof/>
          <w:szCs w:val="24"/>
        </w:rPr>
        <w:t>Delete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 w:rsidP="00871D0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 w:rsidP="00755F1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74192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CA0558">
          <w:t xml:space="preserve">Use Case Specification: </w:t>
        </w:r>
      </w:fldSimple>
      <w:bookmarkStart w:id="1" w:name="_Toc423410237"/>
      <w:bookmarkStart w:id="2" w:name="_Toc425054503"/>
      <w:r w:rsidR="00871D0B">
        <w:t>Delete Order</w:t>
      </w:r>
      <w:r>
        <w:t xml:space="preserve"> </w:t>
      </w:r>
      <w:bookmarkEnd w:id="1"/>
      <w:bookmarkEnd w:id="2"/>
    </w:p>
    <w:p w:rsidR="0074192A" w:rsidRDefault="0074192A" w:rsidP="00871D0B">
      <w:pPr>
        <w:pStyle w:val="InfoBlue"/>
      </w:pPr>
    </w:p>
    <w:p w:rsidR="0074192A" w:rsidRDefault="00871D0B">
      <w:pPr>
        <w:pStyle w:val="Heading1"/>
      </w:pPr>
      <w:bookmarkStart w:id="3" w:name="_Toc423410238"/>
      <w:bookmarkStart w:id="4" w:name="_Toc425054504"/>
      <w:r>
        <w:t>Delete Order</w:t>
      </w:r>
      <w:r w:rsidR="00AE19B8">
        <w:t xml:space="preserve"> </w:t>
      </w:r>
    </w:p>
    <w:p w:rsidR="0074192A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:rsidR="0074192A" w:rsidRPr="00871D0B" w:rsidRDefault="00871D0B" w:rsidP="00871D0B">
      <w:pPr>
        <w:pStyle w:val="InfoBlue"/>
      </w:pPr>
      <w:r>
        <w:t>The delete order use case accounts for any time that Karoline or the customer may need to delete an already existing order.</w:t>
      </w:r>
    </w:p>
    <w:p w:rsidR="0074192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:rsidR="0074192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:rsidR="00871D0B" w:rsidRDefault="00871D0B" w:rsidP="00871D0B">
      <w:pPr>
        <w:pStyle w:val="InfoBlue"/>
      </w:pPr>
      <w:r>
        <w:t>1. User or Karoline views an existing order</w:t>
      </w:r>
    </w:p>
    <w:p w:rsidR="00871D0B" w:rsidRDefault="00871D0B" w:rsidP="00871D0B">
      <w:pPr>
        <w:pStyle w:val="InfoBlue"/>
      </w:pPr>
      <w:r>
        <w:t>2. User clicks delete order.</w:t>
      </w:r>
    </w:p>
    <w:p w:rsidR="0074192A" w:rsidRDefault="00871D0B" w:rsidP="00871D0B">
      <w:pPr>
        <w:pStyle w:val="InfoBlue"/>
      </w:pPr>
      <w:r>
        <w:t>3. DBMS removes the order from database storage.</w:t>
      </w:r>
    </w:p>
    <w:p w:rsidR="0074192A" w:rsidRDefault="00AE19B8" w:rsidP="00871D0B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:rsidR="0074192A" w:rsidRDefault="00AE19B8">
      <w:pPr>
        <w:pStyle w:val="Heading2"/>
        <w:widowControl/>
      </w:pPr>
      <w:bookmarkStart w:id="15" w:name="_Toc423410252"/>
      <w:bookmarkStart w:id="16" w:name="_Toc425054511"/>
      <w:bookmarkStart w:id="17" w:name="_Toc494515312"/>
      <w:r>
        <w:t>&lt; First Special Requirement &gt;</w:t>
      </w:r>
      <w:bookmarkEnd w:id="15"/>
      <w:bookmarkEnd w:id="16"/>
      <w:bookmarkEnd w:id="17"/>
    </w:p>
    <w:p w:rsidR="00871D0B" w:rsidRPr="00871D0B" w:rsidRDefault="00871D0B" w:rsidP="00871D0B">
      <w:pPr>
        <w:ind w:left="720"/>
        <w:rPr>
          <w:sz w:val="24"/>
          <w:szCs w:val="24"/>
        </w:rPr>
      </w:pPr>
      <w:r w:rsidRPr="00871D0B">
        <w:rPr>
          <w:sz w:val="24"/>
          <w:szCs w:val="24"/>
        </w:rPr>
        <w:t>There must be an existing order in the database or else one cannot delete an order.</w:t>
      </w:r>
    </w:p>
    <w:p w:rsidR="0074192A" w:rsidRDefault="0074192A"/>
    <w:p w:rsidR="0074192A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74192A" w:rsidRDefault="00AE19B8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Pre-condition One &gt;</w:t>
      </w:r>
      <w:bookmarkEnd w:id="21"/>
      <w:bookmarkEnd w:id="22"/>
      <w:bookmarkEnd w:id="23"/>
    </w:p>
    <w:p w:rsidR="00871D0B" w:rsidRPr="00871D0B" w:rsidRDefault="00871D0B" w:rsidP="00871D0B">
      <w:pPr>
        <w:pStyle w:val="InfoBlue"/>
      </w:pPr>
      <w:r>
        <w:t>An order must have already been created by a customer.</w:t>
      </w:r>
    </w:p>
    <w:p w:rsidR="0074192A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74192A" w:rsidRDefault="00AE19B8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>&lt; Post-condition One &gt;</w:t>
      </w:r>
      <w:bookmarkEnd w:id="27"/>
      <w:bookmarkEnd w:id="28"/>
      <w:bookmarkEnd w:id="29"/>
    </w:p>
    <w:p w:rsidR="00571492" w:rsidRPr="00571492" w:rsidRDefault="00571492" w:rsidP="00571492">
      <w:pPr>
        <w:pStyle w:val="InfoBlue"/>
      </w:pPr>
      <w:r>
        <w:t>The order that was deleted is removed from the system database.</w:t>
      </w:r>
    </w:p>
    <w:p w:rsidR="00CA0558" w:rsidRDefault="00CA0558" w:rsidP="00871D0B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741" w:rsidRDefault="00913741">
      <w:pPr>
        <w:spacing w:line="240" w:lineRule="auto"/>
      </w:pPr>
      <w:r>
        <w:separator/>
      </w:r>
    </w:p>
  </w:endnote>
  <w:endnote w:type="continuationSeparator" w:id="0">
    <w:p w:rsidR="00913741" w:rsidRDefault="00913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192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4192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4192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1D0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4192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74192A" w:rsidRDefault="007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741" w:rsidRDefault="00913741">
      <w:pPr>
        <w:spacing w:line="240" w:lineRule="auto"/>
      </w:pPr>
      <w:r>
        <w:separator/>
      </w:r>
    </w:p>
  </w:footnote>
  <w:footnote w:type="continuationSeparator" w:id="0">
    <w:p w:rsidR="00913741" w:rsidRDefault="009137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92A" w:rsidRDefault="0074192A">
    <w:pPr>
      <w:rPr>
        <w:sz w:val="24"/>
      </w:rPr>
    </w:pPr>
  </w:p>
  <w:p w:rsidR="0074192A" w:rsidRDefault="0074192A">
    <w:pPr>
      <w:pBdr>
        <w:top w:val="single" w:sz="6" w:space="1" w:color="auto"/>
      </w:pBdr>
      <w:rPr>
        <w:sz w:val="24"/>
      </w:rPr>
    </w:pPr>
  </w:p>
  <w:p w:rsidR="0074192A" w:rsidRDefault="002D3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:rsidR="0074192A" w:rsidRDefault="0074192A">
    <w:pPr>
      <w:pBdr>
        <w:bottom w:val="single" w:sz="6" w:space="1" w:color="auto"/>
      </w:pBdr>
      <w:jc w:val="right"/>
      <w:rPr>
        <w:sz w:val="24"/>
      </w:rPr>
    </w:pPr>
  </w:p>
  <w:p w:rsidR="0074192A" w:rsidRDefault="0074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192A">
      <w:tc>
        <w:tcPr>
          <w:tcW w:w="6379" w:type="dxa"/>
        </w:tcPr>
        <w:p w:rsidR="0074192A" w:rsidRDefault="002D3DE6">
          <w:r>
            <w:t>Silver Soul</w:t>
          </w:r>
        </w:p>
      </w:tc>
      <w:tc>
        <w:tcPr>
          <w:tcW w:w="3179" w:type="dxa"/>
        </w:tcPr>
        <w:p w:rsidR="0074192A" w:rsidRDefault="002D3D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74192A">
      <w:tc>
        <w:tcPr>
          <w:tcW w:w="6379" w:type="dxa"/>
        </w:tcPr>
        <w:p w:rsidR="0074192A" w:rsidRDefault="00327AC4">
          <w:fldSimple w:instr="title  \* Mergeformat ">
            <w:r w:rsidR="00CA0558">
              <w:t xml:space="preserve">Use Case Specification: </w:t>
            </w:r>
          </w:fldSimple>
          <w:r w:rsidR="00871D0B">
            <w:t>Delete Order</w:t>
          </w:r>
        </w:p>
      </w:tc>
      <w:tc>
        <w:tcPr>
          <w:tcW w:w="3179" w:type="dxa"/>
        </w:tcPr>
        <w:p w:rsidR="0074192A" w:rsidRDefault="002D3DE6">
          <w:r>
            <w:t xml:space="preserve">  Date:  25</w:t>
          </w:r>
          <w:r w:rsidR="00AE19B8">
            <w:t>/</w:t>
          </w:r>
          <w:r>
            <w:t>October</w:t>
          </w:r>
          <w:r w:rsidR="00AE19B8">
            <w:t>/</w:t>
          </w:r>
          <w:r>
            <w:t>18</w:t>
          </w:r>
        </w:p>
      </w:tc>
    </w:tr>
    <w:tr w:rsidR="0074192A">
      <w:tc>
        <w:tcPr>
          <w:tcW w:w="9558" w:type="dxa"/>
          <w:gridSpan w:val="2"/>
        </w:tcPr>
        <w:p w:rsidR="0074192A" w:rsidRDefault="0074192A"/>
      </w:tc>
    </w:tr>
  </w:tbl>
  <w:p w:rsidR="0074192A" w:rsidRDefault="0074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96C1901"/>
    <w:multiLevelType w:val="multilevel"/>
    <w:tmpl w:val="E368C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2D3DE6"/>
    <w:rsid w:val="00327AC4"/>
    <w:rsid w:val="00571492"/>
    <w:rsid w:val="0074192A"/>
    <w:rsid w:val="00755F1E"/>
    <w:rsid w:val="00871D0B"/>
    <w:rsid w:val="00913741"/>
    <w:rsid w:val="00AE19B8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07674"/>
  <w15:docId w15:val="{67C74251-7903-42F2-935A-0B79FC1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71D0B"/>
    <w:pPr>
      <w:spacing w:after="120"/>
      <w:ind w:left="720"/>
    </w:pPr>
    <w:rPr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0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Taylor,Nickalas Reece</cp:lastModifiedBy>
  <cp:revision>3</cp:revision>
  <cp:lastPrinted>1900-01-01T05:00:00Z</cp:lastPrinted>
  <dcterms:created xsi:type="dcterms:W3CDTF">2018-10-25T14:19:00Z</dcterms:created>
  <dcterms:modified xsi:type="dcterms:W3CDTF">2018-10-25T14:21:00Z</dcterms:modified>
</cp:coreProperties>
</file>